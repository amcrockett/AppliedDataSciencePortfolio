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F8615" w14:textId="196B9DDF" w:rsidR="00E81978" w:rsidRDefault="00E03F78" w:rsidP="006A6805">
      <w:pPr>
        <w:pStyle w:val="Title"/>
      </w:pPr>
      <w:sdt>
        <w:sdtPr>
          <w:rPr>
            <w:rFonts w:ascii="Times New Roman" w:eastAsiaTheme="minorHAnsi" w:hAnsi="Times New Roman" w:cs="Times New Roman"/>
            <w:kern w:val="0"/>
            <w:lang w:eastAsia="en-US"/>
          </w:rPr>
          <w:alias w:val="Title:"/>
          <w:tag w:val="Title:"/>
          <w:id w:val="726351117"/>
          <w:placeholder>
            <w:docPart w:val="BE0812B0300D4439AA2F223A2B868E0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A6805" w:rsidRPr="006A6805">
            <w:rPr>
              <w:rFonts w:ascii="Times New Roman" w:eastAsiaTheme="minorHAnsi" w:hAnsi="Times New Roman" w:cs="Times New Roman"/>
              <w:kern w:val="0"/>
              <w:lang w:eastAsia="en-US"/>
            </w:rPr>
            <w:t xml:space="preserve">Investigating the Case of </w:t>
          </w:r>
          <w:proofErr w:type="gramStart"/>
          <w:r w:rsidR="006A6805" w:rsidRPr="006A6805">
            <w:rPr>
              <w:rFonts w:ascii="Times New Roman" w:eastAsiaTheme="minorHAnsi" w:hAnsi="Times New Roman" w:cs="Times New Roman"/>
              <w:kern w:val="0"/>
              <w:lang w:eastAsia="en-US"/>
            </w:rPr>
            <w:t>Jack</w:t>
          </w:r>
          <w:proofErr w:type="gramEnd"/>
          <w:r w:rsidR="006A6805" w:rsidRPr="006A6805">
            <w:rPr>
              <w:rFonts w:ascii="Times New Roman" w:eastAsiaTheme="minorHAnsi" w:hAnsi="Times New Roman" w:cs="Times New Roman"/>
              <w:kern w:val="0"/>
              <w:lang w:eastAsia="en-US"/>
            </w:rPr>
            <w:t xml:space="preserve"> the Ripper </w:t>
          </w:r>
          <w:r w:rsidR="006A6805">
            <w:rPr>
              <w:rFonts w:ascii="Times New Roman" w:eastAsiaTheme="minorHAnsi" w:hAnsi="Times New Roman" w:cs="Times New Roman"/>
              <w:kern w:val="0"/>
              <w:lang w:eastAsia="en-US"/>
            </w:rPr>
            <w:br/>
          </w:r>
          <w:r w:rsidR="006A6805" w:rsidRPr="006A6805">
            <w:rPr>
              <w:rFonts w:ascii="Times New Roman" w:eastAsiaTheme="minorHAnsi" w:hAnsi="Times New Roman" w:cs="Times New Roman"/>
              <w:kern w:val="0"/>
              <w:lang w:eastAsia="en-US"/>
            </w:rPr>
            <w:t>With Data Mining</w:t>
          </w:r>
        </w:sdtContent>
      </w:sdt>
    </w:p>
    <w:p w14:paraId="7FD7AFB6" w14:textId="078AA8A5" w:rsidR="00B823AA" w:rsidRDefault="006A6805" w:rsidP="00B823AA">
      <w:pPr>
        <w:pStyle w:val="Title2"/>
      </w:pPr>
      <w:r>
        <w:t xml:space="preserve">Audrey Crockett &amp; T.S. </w:t>
      </w:r>
      <w:proofErr w:type="spellStart"/>
      <w:r>
        <w:t>Yeap</w:t>
      </w:r>
      <w:proofErr w:type="spellEnd"/>
    </w:p>
    <w:p w14:paraId="107CE264" w14:textId="5B199325" w:rsidR="00E81978" w:rsidRDefault="006A6805" w:rsidP="00B823AA">
      <w:pPr>
        <w:pStyle w:val="Title2"/>
      </w:pPr>
      <w:r>
        <w:t>Syracuse University</w:t>
      </w:r>
    </w:p>
    <w:sdt>
      <w:sdtPr>
        <w:alias w:val="Abstract:"/>
        <w:tag w:val="Abstract:"/>
        <w:id w:val="202146031"/>
        <w:placeholder>
          <w:docPart w:val="EB4D454CF0C24B3A8A6AC40CF54E9CE1"/>
        </w:placeholder>
        <w:temporary/>
        <w:showingPlcHdr/>
        <w15:appearance w15:val="hidden"/>
      </w:sdtPr>
      <w:sdtEndPr/>
      <w:sdtContent>
        <w:p w14:paraId="380D72BD" w14:textId="77777777" w:rsidR="00E81978" w:rsidRDefault="005D3A03">
          <w:pPr>
            <w:pStyle w:val="SectionTitle"/>
          </w:pPr>
          <w:r>
            <w:t>Abstract</w:t>
          </w:r>
        </w:p>
      </w:sdtContent>
    </w:sdt>
    <w:p w14:paraId="76F7844A" w14:textId="33EF66E6" w:rsidR="00E81978" w:rsidRDefault="006A6805">
      <w:pPr>
        <w:pStyle w:val="NoSpacing"/>
      </w:pPr>
      <w:bookmarkStart w:id="0" w:name="_GoBack"/>
      <w:r>
        <w:rPr>
          <w:rFonts w:ascii="Times New Roman" w:hAnsi="Times New Roman" w:cs="Times New Roman"/>
        </w:rPr>
        <w:t xml:space="preserve">In 1888, a killer known only as Jack the Ripper murdered five women and sent wide spread panic throughout London. Jack the Ripper has yet to be identified. </w:t>
      </w:r>
      <w:r w:rsidRPr="006A6805">
        <w:rPr>
          <w:rFonts w:ascii="Times New Roman" w:hAnsi="Times New Roman" w:cs="Times New Roman"/>
        </w:rPr>
        <w:t>Through using data mining techniques</w:t>
      </w:r>
      <w:r>
        <w:rPr>
          <w:rFonts w:ascii="Times New Roman" w:hAnsi="Times New Roman" w:cs="Times New Roman"/>
        </w:rPr>
        <w:t xml:space="preserve"> (Kmeans Clustering, Decision Tree, and</w:t>
      </w:r>
      <w:r w:rsidR="003E69D8">
        <w:rPr>
          <w:rFonts w:ascii="Times New Roman" w:hAnsi="Times New Roman" w:cs="Times New Roman"/>
        </w:rPr>
        <w:t xml:space="preserve"> Support Vector Machine</w:t>
      </w:r>
      <w:r>
        <w:rPr>
          <w:rFonts w:ascii="Times New Roman" w:hAnsi="Times New Roman" w:cs="Times New Roman"/>
        </w:rPr>
        <w:t>)</w:t>
      </w:r>
      <w:r w:rsidRPr="006A6805">
        <w:rPr>
          <w:rFonts w:ascii="Times New Roman" w:hAnsi="Times New Roman" w:cs="Times New Roman"/>
        </w:rPr>
        <w:t>, we will compare the famous Jack the Ripper letters with writings and other forms of prose from known suspects and see if a prolific killer is among them.</w:t>
      </w:r>
    </w:p>
    <w:bookmarkEnd w:id="0"/>
    <w:p w14:paraId="109AFD9A" w14:textId="7BEC52F8" w:rsidR="00E81978" w:rsidRDefault="005D3A03">
      <w:r>
        <w:rPr>
          <w:rStyle w:val="Emphasis"/>
        </w:rPr>
        <w:t>Keywords</w:t>
      </w:r>
      <w:r>
        <w:t xml:space="preserve">:  </w:t>
      </w:r>
      <w:r w:rsidR="006A6805">
        <w:t>data mining, Jack the Ripper, machine learning</w:t>
      </w:r>
    </w:p>
    <w:p w14:paraId="24FFB405" w14:textId="6122DC68" w:rsidR="00E81978" w:rsidRDefault="00E03F78">
      <w:pPr>
        <w:pStyle w:val="SectionTitle"/>
      </w:pPr>
      <w:sdt>
        <w:sdtPr>
          <w:alias w:val="Section title:"/>
          <w:tag w:val="Section title:"/>
          <w:id w:val="984196707"/>
          <w:placeholder>
            <w:docPart w:val="3C706E4F49984FC197B7174E3BBB252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A6805">
            <w:t xml:space="preserve">Investigating the Case of Jack the Ripper </w:t>
          </w:r>
          <w:r w:rsidR="006A6805">
            <w:br/>
            <w:t>With Data Mining</w:t>
          </w:r>
        </w:sdtContent>
      </w:sdt>
    </w:p>
    <w:p w14:paraId="00A9EAB4" w14:textId="58C3347C" w:rsidR="00E81978" w:rsidRDefault="00587818">
      <w:r w:rsidRPr="00587818">
        <w:rPr>
          <w:rFonts w:ascii="Times New Roman" w:hAnsi="Times New Roman" w:cs="Times New Roman"/>
        </w:rPr>
        <w:t>In 1888, an unknown killer caused fear and mayhem in the streets of London after five women were murdered</w:t>
      </w:r>
      <w:r w:rsidR="00CD7F29">
        <w:rPr>
          <w:rFonts w:ascii="Times New Roman" w:hAnsi="Times New Roman" w:cs="Times New Roman"/>
        </w:rPr>
        <w:t xml:space="preserve"> (</w:t>
      </w:r>
      <w:r w:rsidR="00CD7F29" w:rsidRPr="003F234E">
        <w:t xml:space="preserve">Ryder, S. P., </w:t>
      </w:r>
      <w:proofErr w:type="spellStart"/>
      <w:r w:rsidR="00CD7F29" w:rsidRPr="003F234E">
        <w:t>Johno</w:t>
      </w:r>
      <w:proofErr w:type="spellEnd"/>
      <w:r w:rsidR="00CD7F29" w:rsidRPr="003F234E">
        <w:t xml:space="preserve">, &amp; </w:t>
      </w:r>
      <w:proofErr w:type="spellStart"/>
      <w:r w:rsidR="00CD7F29" w:rsidRPr="003F234E">
        <w:t>Schachner</w:t>
      </w:r>
      <w:proofErr w:type="spellEnd"/>
      <w:r w:rsidR="00CD7F29" w:rsidRPr="003F234E">
        <w:t>, T.</w:t>
      </w:r>
      <w:r w:rsidR="00A64A0A">
        <w:t>, 2013)</w:t>
      </w:r>
      <w:r w:rsidRPr="00587818">
        <w:rPr>
          <w:rFonts w:ascii="Times New Roman" w:hAnsi="Times New Roman" w:cs="Times New Roman"/>
        </w:rPr>
        <w:t>. The killer was known only to the public as Jack the Ripper.  Jack the Ripper is one of the most famous unsolved mysteries of all time. This case has perplexed detectives and scholars alike for the past 130 years.  The authorities of the time had unsophisticated techniques for collecting evidence and were never able to narrow in on one suspect</w:t>
      </w:r>
      <w:r w:rsidR="00A64A0A">
        <w:rPr>
          <w:rFonts w:ascii="Times New Roman" w:hAnsi="Times New Roman" w:cs="Times New Roman"/>
        </w:rPr>
        <w:t xml:space="preserve"> (</w:t>
      </w:r>
      <w:r w:rsidR="00A64A0A" w:rsidRPr="003F234E">
        <w:t xml:space="preserve">Ryder, S. P., </w:t>
      </w:r>
      <w:proofErr w:type="spellStart"/>
      <w:r w:rsidR="00A64A0A" w:rsidRPr="003F234E">
        <w:t>Johno</w:t>
      </w:r>
      <w:proofErr w:type="spellEnd"/>
      <w:r w:rsidR="00A64A0A" w:rsidRPr="003F234E">
        <w:t xml:space="preserve">, &amp; </w:t>
      </w:r>
      <w:proofErr w:type="spellStart"/>
      <w:r w:rsidR="00A64A0A" w:rsidRPr="003F234E">
        <w:t>Schachner</w:t>
      </w:r>
      <w:proofErr w:type="spellEnd"/>
      <w:r w:rsidR="00A64A0A" w:rsidRPr="003F234E">
        <w:t>, T.</w:t>
      </w:r>
      <w:r w:rsidR="00A64A0A">
        <w:t>, 2013)</w:t>
      </w:r>
      <w:r w:rsidRPr="00587818">
        <w:rPr>
          <w:rFonts w:ascii="Times New Roman" w:hAnsi="Times New Roman" w:cs="Times New Roman"/>
        </w:rPr>
        <w:t xml:space="preserve">. Very little still exists that might be able to finally catch this age-old killer. Jack the Ripper often taunted the investigators of his (or possibly her) crimes through letters, and these letters still exist to this day. Through using data mining techniques, we will compare the famous Jack the Ripper letters with writings and other forms of prose from known suspects and see if a prolific killer is among them.  </w:t>
      </w:r>
      <w:r>
        <w:rPr>
          <w:rFonts w:ascii="Times New Roman" w:hAnsi="Times New Roman" w:cs="Times New Roman"/>
        </w:rPr>
        <w:t>We will be creating our own dataset using the Jack the Ripper letters by generating the frequency value of each word used in each primary source. We will repeat this procedure with primary source data from each suspect which may be testimony, written letters, or other interviews.</w:t>
      </w:r>
    </w:p>
    <w:p w14:paraId="119DA86D" w14:textId="3B96FBAC" w:rsidR="00E81978" w:rsidRDefault="00587818">
      <w:pPr>
        <w:pStyle w:val="Heading1"/>
      </w:pPr>
      <w:r>
        <w:t>Methods</w:t>
      </w:r>
    </w:p>
    <w:p w14:paraId="68531771" w14:textId="3B2EC37E" w:rsidR="00E81978" w:rsidRDefault="00587818">
      <w:r w:rsidRPr="00587818">
        <w:rPr>
          <w:rFonts w:ascii="Times New Roman" w:hAnsi="Times New Roman" w:cs="Times New Roman"/>
        </w:rPr>
        <w:t xml:space="preserve">We plan to establish a comparison between the suspects and Jack the Ripper using </w:t>
      </w:r>
      <w:r w:rsidR="004D14EA">
        <w:rPr>
          <w:rFonts w:ascii="Times New Roman" w:hAnsi="Times New Roman" w:cs="Times New Roman"/>
        </w:rPr>
        <w:t>data mining</w:t>
      </w:r>
      <w:r w:rsidRPr="00587818">
        <w:rPr>
          <w:rFonts w:ascii="Times New Roman" w:hAnsi="Times New Roman" w:cs="Times New Roman"/>
        </w:rPr>
        <w:t>. Specifically, we will be using k-means clustering, decision trees</w:t>
      </w:r>
      <w:r w:rsidR="004D14EA">
        <w:rPr>
          <w:rFonts w:ascii="Times New Roman" w:hAnsi="Times New Roman" w:cs="Times New Roman"/>
        </w:rPr>
        <w:t>, and support vector machine</w:t>
      </w:r>
      <w:r w:rsidRPr="00587818">
        <w:rPr>
          <w:rFonts w:ascii="Times New Roman" w:hAnsi="Times New Roman" w:cs="Times New Roman"/>
        </w:rPr>
        <w:t xml:space="preserve">. Through visualizations generated within R, we will be able to see the resulting clusters and classifications.  </w:t>
      </w:r>
    </w:p>
    <w:p w14:paraId="56B73815" w14:textId="0C4E4D2D" w:rsidR="00E81978" w:rsidRPr="00C31D30" w:rsidRDefault="00587818" w:rsidP="00C31D30">
      <w:pPr>
        <w:pStyle w:val="Heading2"/>
      </w:pPr>
      <w:r>
        <w:t>Data Preprocessing</w:t>
      </w:r>
    </w:p>
    <w:p w14:paraId="73A47991" w14:textId="0A1FF82D" w:rsidR="001E4E57" w:rsidRDefault="001E4E57" w:rsidP="001E4E57">
      <w:pPr>
        <w:contextualSpacing/>
        <w:rPr>
          <w:rFonts w:ascii="Times New Roman" w:hAnsi="Times New Roman" w:cs="Times New Roman"/>
        </w:rPr>
      </w:pPr>
      <w:r>
        <w:rPr>
          <w:rFonts w:ascii="Times New Roman" w:hAnsi="Times New Roman" w:cs="Times New Roman"/>
        </w:rPr>
        <w:t xml:space="preserve">We began our data collection process by acquiring the texts from the original Jack the Ripper. Then, we converted the original Jack the Ripper letters into individual text files. Next, we </w:t>
      </w:r>
      <w:r>
        <w:rPr>
          <w:rFonts w:ascii="Times New Roman" w:hAnsi="Times New Roman" w:cs="Times New Roman"/>
        </w:rPr>
        <w:lastRenderedPageBreak/>
        <w:t xml:space="preserve">researched prominent suspects in the Jack the Ripper case. We had to rule out some suspects due to lack of accessible writings. The suspect pool for our experiment included six suspects; Joe Barnett, Lewis Carroll, Prince Albert, Carl </w:t>
      </w:r>
      <w:r w:rsidRPr="001E4E57">
        <w:rPr>
          <w:rFonts w:ascii="Times New Roman" w:hAnsi="Times New Roman" w:cs="Times New Roman"/>
        </w:rPr>
        <w:t>Feigenbaum</w:t>
      </w:r>
      <w:r>
        <w:rPr>
          <w:rFonts w:ascii="Times New Roman" w:hAnsi="Times New Roman" w:cs="Times New Roman"/>
        </w:rPr>
        <w:t xml:space="preserve">, </w:t>
      </w:r>
      <w:r w:rsidRPr="001E4E57">
        <w:rPr>
          <w:rFonts w:ascii="Times New Roman" w:hAnsi="Times New Roman" w:cs="Times New Roman"/>
        </w:rPr>
        <w:t xml:space="preserve">Mary </w:t>
      </w:r>
      <w:proofErr w:type="spellStart"/>
      <w:r w:rsidRPr="001E4E57">
        <w:rPr>
          <w:rFonts w:ascii="Times New Roman" w:hAnsi="Times New Roman" w:cs="Times New Roman"/>
        </w:rPr>
        <w:t>Pearcey</w:t>
      </w:r>
      <w:proofErr w:type="spellEnd"/>
      <w:r>
        <w:rPr>
          <w:rFonts w:ascii="Times New Roman" w:hAnsi="Times New Roman" w:cs="Times New Roman"/>
        </w:rPr>
        <w:t xml:space="preserve">, and Walter Richard </w:t>
      </w:r>
      <w:proofErr w:type="spellStart"/>
      <w:r>
        <w:rPr>
          <w:rFonts w:ascii="Times New Roman" w:hAnsi="Times New Roman" w:cs="Times New Roman"/>
        </w:rPr>
        <w:t>Sickert</w:t>
      </w:r>
      <w:proofErr w:type="spellEnd"/>
      <w:r w:rsidR="000A7F74">
        <w:rPr>
          <w:rFonts w:ascii="Times New Roman" w:hAnsi="Times New Roman" w:cs="Times New Roman"/>
        </w:rPr>
        <w:t xml:space="preserve"> (</w:t>
      </w:r>
      <w:r w:rsidR="000A7F74" w:rsidRPr="003F234E">
        <w:t xml:space="preserve">Ryder, S. P., </w:t>
      </w:r>
      <w:proofErr w:type="spellStart"/>
      <w:r w:rsidR="000A7F74" w:rsidRPr="003F234E">
        <w:t>Johno</w:t>
      </w:r>
      <w:proofErr w:type="spellEnd"/>
      <w:r w:rsidR="000A7F74" w:rsidRPr="003F234E">
        <w:t xml:space="preserve">, &amp; </w:t>
      </w:r>
      <w:proofErr w:type="spellStart"/>
      <w:r w:rsidR="000A7F74" w:rsidRPr="003F234E">
        <w:t>Schachner</w:t>
      </w:r>
      <w:proofErr w:type="spellEnd"/>
      <w:r w:rsidR="000A7F74" w:rsidRPr="003F234E">
        <w:t>, T.</w:t>
      </w:r>
      <w:r w:rsidR="000A7F74">
        <w:t>, 2013)</w:t>
      </w:r>
      <w:r>
        <w:rPr>
          <w:rFonts w:ascii="Times New Roman" w:hAnsi="Times New Roman" w:cs="Times New Roman"/>
        </w:rPr>
        <w:t xml:space="preserve">. All the suspects have at one time or another in the 130 years since Jack the Ripper slayings been implicated as the famous murderer.  Once we identified the suspect pool, we then acquired writing and quotes by these suspects. Our data set includes writings, testimonies, or quotes from each of the six suspects. All suspect primary source documents were divided into individual text files. R was the employed to aid </w:t>
      </w:r>
      <w:r w:rsidR="008B05FF">
        <w:rPr>
          <w:rFonts w:ascii="Times New Roman" w:hAnsi="Times New Roman" w:cs="Times New Roman"/>
        </w:rPr>
        <w:t xml:space="preserve">in the data wrangling of the text files. </w:t>
      </w:r>
      <w:r>
        <w:rPr>
          <w:rFonts w:ascii="Times New Roman" w:hAnsi="Times New Roman" w:cs="Times New Roman"/>
        </w:rPr>
        <w:t>This required a few packages in R, “</w:t>
      </w:r>
      <w:proofErr w:type="spellStart"/>
      <w:r>
        <w:rPr>
          <w:rFonts w:ascii="Times New Roman" w:hAnsi="Times New Roman" w:cs="Times New Roman"/>
        </w:rPr>
        <w:t>tidytext</w:t>
      </w:r>
      <w:proofErr w:type="spellEnd"/>
      <w:r>
        <w:rPr>
          <w:rFonts w:ascii="Times New Roman" w:hAnsi="Times New Roman" w:cs="Times New Roman"/>
        </w:rPr>
        <w:t>”, “</w:t>
      </w:r>
      <w:proofErr w:type="spellStart"/>
      <w:r>
        <w:rPr>
          <w:rFonts w:ascii="Times New Roman" w:hAnsi="Times New Roman" w:cs="Times New Roman"/>
        </w:rPr>
        <w:t>readtext</w:t>
      </w:r>
      <w:proofErr w:type="spellEnd"/>
      <w:r>
        <w:rPr>
          <w:rFonts w:ascii="Times New Roman" w:hAnsi="Times New Roman" w:cs="Times New Roman"/>
        </w:rPr>
        <w:t>”, and “</w:t>
      </w:r>
      <w:proofErr w:type="spellStart"/>
      <w:r>
        <w:rPr>
          <w:rFonts w:ascii="Times New Roman" w:hAnsi="Times New Roman" w:cs="Times New Roman"/>
        </w:rPr>
        <w:t>tidyverse</w:t>
      </w:r>
      <w:proofErr w:type="spellEnd"/>
      <w:r>
        <w:rPr>
          <w:rFonts w:ascii="Times New Roman" w:hAnsi="Times New Roman" w:cs="Times New Roman"/>
        </w:rPr>
        <w:t>”. Using “</w:t>
      </w:r>
      <w:proofErr w:type="spellStart"/>
      <w:r>
        <w:rPr>
          <w:rFonts w:ascii="Times New Roman" w:hAnsi="Times New Roman" w:cs="Times New Roman"/>
        </w:rPr>
        <w:t>readtext</w:t>
      </w:r>
      <w:proofErr w:type="spellEnd"/>
      <w:r>
        <w:rPr>
          <w:rFonts w:ascii="Times New Roman" w:hAnsi="Times New Roman" w:cs="Times New Roman"/>
        </w:rPr>
        <w:t>”, text files can be read in and formatted. Then using “</w:t>
      </w:r>
      <w:proofErr w:type="spellStart"/>
      <w:r>
        <w:rPr>
          <w:rFonts w:ascii="Times New Roman" w:hAnsi="Times New Roman" w:cs="Times New Roman"/>
        </w:rPr>
        <w:t>tidytext</w:t>
      </w:r>
      <w:proofErr w:type="spellEnd"/>
      <w:r>
        <w:rPr>
          <w:rFonts w:ascii="Times New Roman" w:hAnsi="Times New Roman" w:cs="Times New Roman"/>
        </w:rPr>
        <w:t>” and the “</w:t>
      </w:r>
      <w:proofErr w:type="spellStart"/>
      <w:r>
        <w:rPr>
          <w:rFonts w:ascii="Times New Roman" w:hAnsi="Times New Roman" w:cs="Times New Roman"/>
        </w:rPr>
        <w:t>tidyverse</w:t>
      </w:r>
      <w:proofErr w:type="spellEnd"/>
      <w:r>
        <w:rPr>
          <w:rFonts w:ascii="Times New Roman" w:hAnsi="Times New Roman" w:cs="Times New Roman"/>
        </w:rPr>
        <w:t xml:space="preserve">”, </w:t>
      </w:r>
      <w:r w:rsidR="008B05FF">
        <w:rPr>
          <w:rFonts w:ascii="Times New Roman" w:hAnsi="Times New Roman" w:cs="Times New Roman"/>
        </w:rPr>
        <w:t xml:space="preserve">this allowed for the </w:t>
      </w:r>
      <w:r>
        <w:rPr>
          <w:rFonts w:ascii="Times New Roman" w:hAnsi="Times New Roman" w:cs="Times New Roman"/>
        </w:rPr>
        <w:t>manipulat</w:t>
      </w:r>
      <w:r w:rsidR="008B05FF">
        <w:rPr>
          <w:rFonts w:ascii="Times New Roman" w:hAnsi="Times New Roman" w:cs="Times New Roman"/>
        </w:rPr>
        <w:t>ion of</w:t>
      </w:r>
      <w:r>
        <w:rPr>
          <w:rFonts w:ascii="Times New Roman" w:hAnsi="Times New Roman" w:cs="Times New Roman"/>
        </w:rPr>
        <w:t xml:space="preserve"> the data into word frequencies</w:t>
      </w:r>
      <w:r w:rsidR="00EA4BA0">
        <w:rPr>
          <w:rFonts w:ascii="Times New Roman" w:hAnsi="Times New Roman" w:cs="Times New Roman"/>
        </w:rPr>
        <w:t xml:space="preserve"> (Seigel</w:t>
      </w:r>
      <w:r w:rsidR="00735FA0">
        <w:rPr>
          <w:rFonts w:ascii="Times New Roman" w:hAnsi="Times New Roman" w:cs="Times New Roman"/>
        </w:rPr>
        <w:t xml:space="preserve">, J. &amp; Robinson, D., </w:t>
      </w:r>
      <w:r w:rsidR="000A7F74">
        <w:rPr>
          <w:rFonts w:ascii="Times New Roman" w:hAnsi="Times New Roman" w:cs="Times New Roman"/>
        </w:rPr>
        <w:t>2017)</w:t>
      </w:r>
      <w:r>
        <w:rPr>
          <w:rFonts w:ascii="Times New Roman" w:hAnsi="Times New Roman" w:cs="Times New Roman"/>
        </w:rPr>
        <w:t>. Once the data</w:t>
      </w:r>
      <w:r w:rsidR="000A7F74">
        <w:rPr>
          <w:rFonts w:ascii="Times New Roman" w:hAnsi="Times New Roman" w:cs="Times New Roman"/>
        </w:rPr>
        <w:t xml:space="preserve"> </w:t>
      </w:r>
      <w:r>
        <w:rPr>
          <w:rFonts w:ascii="Times New Roman" w:hAnsi="Times New Roman" w:cs="Times New Roman"/>
        </w:rPr>
        <w:t xml:space="preserve">frame was set into a </w:t>
      </w:r>
      <w:r w:rsidR="000A7F74">
        <w:rPr>
          <w:rFonts w:ascii="Times New Roman" w:hAnsi="Times New Roman" w:cs="Times New Roman"/>
        </w:rPr>
        <w:t>useable</w:t>
      </w:r>
      <w:r>
        <w:rPr>
          <w:rFonts w:ascii="Times New Roman" w:hAnsi="Times New Roman" w:cs="Times New Roman"/>
        </w:rPr>
        <w:t xml:space="preserve"> format, </w:t>
      </w:r>
      <w:r w:rsidR="008B05FF">
        <w:rPr>
          <w:rFonts w:ascii="Times New Roman" w:hAnsi="Times New Roman" w:cs="Times New Roman"/>
        </w:rPr>
        <w:t>the data was</w:t>
      </w:r>
      <w:r>
        <w:rPr>
          <w:rFonts w:ascii="Times New Roman" w:hAnsi="Times New Roman" w:cs="Times New Roman"/>
        </w:rPr>
        <w:t xml:space="preserve"> transformed using </w:t>
      </w:r>
      <w:r w:rsidR="008B05FF">
        <w:rPr>
          <w:rFonts w:ascii="Times New Roman" w:hAnsi="Times New Roman" w:cs="Times New Roman"/>
        </w:rPr>
        <w:t>the</w:t>
      </w:r>
      <w:r>
        <w:rPr>
          <w:rFonts w:ascii="Times New Roman" w:hAnsi="Times New Roman" w:cs="Times New Roman"/>
        </w:rPr>
        <w:t xml:space="preserve"> min/max transformation. </w:t>
      </w:r>
    </w:p>
    <w:p w14:paraId="477D29B0" w14:textId="0A8FE907" w:rsidR="008B05FF" w:rsidRDefault="008B05FF" w:rsidP="008B05FF">
      <w:pPr>
        <w:pStyle w:val="Heading2"/>
      </w:pPr>
      <w:r>
        <w:t>Data Mining Algorithms</w:t>
      </w:r>
    </w:p>
    <w:p w14:paraId="4DEB64F1" w14:textId="1D97AAE6" w:rsidR="008B05FF" w:rsidRPr="008B05FF" w:rsidRDefault="008B05FF" w:rsidP="008B05FF">
      <w:r>
        <w:rPr>
          <w:rFonts w:ascii="Times New Roman" w:hAnsi="Times New Roman" w:cs="Times New Roman"/>
        </w:rPr>
        <w:t>We plan to establish a comparison between the suspects and Jack the Ripper using Cluster Analysis. Specifically, we will be using k-means clustering, classification analysis, and decision trees. We chose k-means clustering because the algorithm partitions objects that are alike into like clusters</w:t>
      </w:r>
      <w:r w:rsidR="00AB72EE">
        <w:rPr>
          <w:rFonts w:ascii="Times New Roman" w:hAnsi="Times New Roman" w:cs="Times New Roman"/>
        </w:rPr>
        <w:t xml:space="preserve"> (Tan, P., Kumar, V. &amp; Steinbach, M., 2018, pg. 496-515</w:t>
      </w:r>
      <w:proofErr w:type="gramStart"/>
      <w:r w:rsidR="00AB72EE">
        <w:rPr>
          <w:rFonts w:ascii="Times New Roman" w:hAnsi="Times New Roman" w:cs="Times New Roman"/>
        </w:rPr>
        <w:t>)</w:t>
      </w:r>
      <w:r w:rsidR="00AB72EE" w:rsidRPr="00587818">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This can be especially useful when determining patterns in writing or language. We also implore the use of decision trees in attempt to classify the writings and determine if Jack the Ripper is among the suspects</w:t>
      </w:r>
      <w:r w:rsidR="009A7E97">
        <w:t xml:space="preserve"> </w:t>
      </w:r>
      <w:r w:rsidR="009A7E97">
        <w:rPr>
          <w:rFonts w:ascii="Times New Roman" w:hAnsi="Times New Roman" w:cs="Times New Roman"/>
        </w:rPr>
        <w:t xml:space="preserve">(Tan, P., Kumar, V. &amp; Steinbach, M., 2018, pg. </w:t>
      </w:r>
      <w:r w:rsidR="001D4AB0">
        <w:rPr>
          <w:rFonts w:ascii="Times New Roman" w:hAnsi="Times New Roman" w:cs="Times New Roman"/>
        </w:rPr>
        <w:t>150</w:t>
      </w:r>
      <w:r w:rsidR="009A7E97">
        <w:rPr>
          <w:rFonts w:ascii="Times New Roman" w:hAnsi="Times New Roman" w:cs="Times New Roman"/>
        </w:rPr>
        <w:t>)</w:t>
      </w:r>
      <w:r>
        <w:rPr>
          <w:rFonts w:ascii="Times New Roman" w:hAnsi="Times New Roman" w:cs="Times New Roman"/>
        </w:rPr>
        <w:t xml:space="preserve">. </w:t>
      </w:r>
      <w:r w:rsidR="00226AB1">
        <w:rPr>
          <w:rFonts w:ascii="Times New Roman" w:hAnsi="Times New Roman" w:cs="Times New Roman"/>
        </w:rPr>
        <w:t>Lastly, we used support vector machine</w:t>
      </w:r>
      <w:r w:rsidR="009A7E97">
        <w:rPr>
          <w:rFonts w:ascii="Times New Roman" w:hAnsi="Times New Roman" w:cs="Times New Roman"/>
        </w:rPr>
        <w:t xml:space="preserve"> for further classification</w:t>
      </w:r>
      <w:r w:rsidR="00226AB1">
        <w:rPr>
          <w:rFonts w:ascii="Times New Roman" w:hAnsi="Times New Roman" w:cs="Times New Roman"/>
        </w:rPr>
        <w:t xml:space="preserve">. </w:t>
      </w:r>
      <w:r>
        <w:rPr>
          <w:rFonts w:ascii="Times New Roman" w:hAnsi="Times New Roman" w:cs="Times New Roman"/>
        </w:rPr>
        <w:t xml:space="preserve">Through visualizations generated within R, we will be able to see the resulting clusters and classifications.  </w:t>
      </w:r>
    </w:p>
    <w:p w14:paraId="07A5F36A" w14:textId="4A4D0155" w:rsidR="008B05FF" w:rsidRDefault="008B05FF" w:rsidP="008B05FF">
      <w:pPr>
        <w:pStyle w:val="Heading1"/>
      </w:pPr>
      <w:r>
        <w:lastRenderedPageBreak/>
        <w:t>Results</w:t>
      </w:r>
    </w:p>
    <w:p w14:paraId="5094E6C3" w14:textId="5B277F15" w:rsidR="001A4B10" w:rsidRDefault="00226AB1" w:rsidP="001A4B10">
      <w:pPr>
        <w:pStyle w:val="Heading2"/>
      </w:pPr>
      <w:r>
        <w:t>Exploratory Analysis</w:t>
      </w:r>
    </w:p>
    <w:p w14:paraId="15432013" w14:textId="377798AF" w:rsidR="00226AB1" w:rsidRDefault="00341893" w:rsidP="00226AB1">
      <w:r>
        <w:t>Through the new</w:t>
      </w:r>
      <w:r w:rsidR="006679FD">
        <w:t>ly</w:t>
      </w:r>
      <w:r>
        <w:t xml:space="preserve"> generated normalized word frequencies</w:t>
      </w:r>
      <w:r w:rsidR="006679FD">
        <w:t>,</w:t>
      </w:r>
      <w:r w:rsidR="00DA10A4">
        <w:t xml:space="preserve"> we wanted to perform some initial analyses. </w:t>
      </w:r>
      <w:r w:rsidR="00000AE7">
        <w:t>Using d</w:t>
      </w:r>
      <w:r w:rsidR="00CF46B8">
        <w:t xml:space="preserve">ata wrangling methods from the R package </w:t>
      </w:r>
      <w:proofErr w:type="spellStart"/>
      <w:r w:rsidR="00CF46B8">
        <w:t>dpylr</w:t>
      </w:r>
      <w:proofErr w:type="spellEnd"/>
      <w:r w:rsidR="00A747A4">
        <w:t xml:space="preserve"> and </w:t>
      </w:r>
      <w:r w:rsidR="003000C6">
        <w:t>aggregation</w:t>
      </w:r>
      <w:r w:rsidR="00AC3857">
        <w:t xml:space="preserve">, the </w:t>
      </w:r>
      <w:r w:rsidR="0092282B">
        <w:t>data was formatted in a way that we could then create a word cloud</w:t>
      </w:r>
      <w:r w:rsidR="000A7F74">
        <w:t xml:space="preserve"> </w:t>
      </w:r>
      <w:r w:rsidR="000A7F74">
        <w:rPr>
          <w:rFonts w:ascii="Times New Roman" w:hAnsi="Times New Roman" w:cs="Times New Roman"/>
        </w:rPr>
        <w:t>(Seigel, J. &amp; Robinson, D., 2017)</w:t>
      </w:r>
      <w:r w:rsidR="0092282B">
        <w:t xml:space="preserve">. </w:t>
      </w:r>
    </w:p>
    <w:p w14:paraId="0B59E517" w14:textId="77777777" w:rsidR="00B86BFA" w:rsidRDefault="003A6946" w:rsidP="00B86BFA">
      <w:pPr>
        <w:keepNext/>
        <w:jc w:val="center"/>
      </w:pPr>
      <w:r>
        <w:rPr>
          <w:noProof/>
        </w:rPr>
        <w:drawing>
          <wp:inline distT="0" distB="0" distL="0" distR="0" wp14:anchorId="0A5C2CC7" wp14:editId="1F77167F">
            <wp:extent cx="3364924" cy="27203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4283" cy="2735991"/>
                    </a:xfrm>
                    <a:prstGeom prst="rect">
                      <a:avLst/>
                    </a:prstGeom>
                  </pic:spPr>
                </pic:pic>
              </a:graphicData>
            </a:graphic>
          </wp:inline>
        </w:drawing>
      </w:r>
    </w:p>
    <w:p w14:paraId="5AE5B5EC" w14:textId="33F5C00E" w:rsidR="003A6946" w:rsidRDefault="00B86BFA" w:rsidP="00B86BFA">
      <w:pPr>
        <w:pStyle w:val="Caption"/>
        <w:jc w:val="center"/>
        <w:rPr>
          <w:sz w:val="16"/>
          <w:szCs w:val="16"/>
        </w:rPr>
      </w:pPr>
      <w:r w:rsidRPr="00B86BFA">
        <w:rPr>
          <w:sz w:val="16"/>
          <w:szCs w:val="16"/>
        </w:rPr>
        <w:fldChar w:fldCharType="begin"/>
      </w:r>
      <w:r w:rsidRPr="00B86BFA">
        <w:rPr>
          <w:sz w:val="16"/>
          <w:szCs w:val="16"/>
        </w:rPr>
        <w:instrText xml:space="preserve"> SEQ Figure \* ARABIC </w:instrText>
      </w:r>
      <w:r w:rsidRPr="00B86BFA">
        <w:rPr>
          <w:sz w:val="16"/>
          <w:szCs w:val="16"/>
        </w:rPr>
        <w:fldChar w:fldCharType="separate"/>
      </w:r>
      <w:r w:rsidR="002237E8">
        <w:rPr>
          <w:noProof/>
          <w:sz w:val="16"/>
          <w:szCs w:val="16"/>
        </w:rPr>
        <w:t>1</w:t>
      </w:r>
      <w:r w:rsidRPr="00B86BFA">
        <w:rPr>
          <w:sz w:val="16"/>
          <w:szCs w:val="16"/>
        </w:rPr>
        <w:fldChar w:fldCharType="end"/>
      </w:r>
      <w:r w:rsidRPr="00B86BFA">
        <w:rPr>
          <w:sz w:val="16"/>
          <w:szCs w:val="16"/>
        </w:rPr>
        <w:t>: Word Cloud of Jack the Ripper's Most Frequently Used Words.</w:t>
      </w:r>
    </w:p>
    <w:p w14:paraId="0D7A05A7" w14:textId="536733A7" w:rsidR="00B86BFA" w:rsidRDefault="002543FE" w:rsidP="00B86BFA">
      <w:r>
        <w:t>From the word cloud, the most frequently used word is “ha”. This makes sense with what we know about Jack the Ripper, who frequently like to taunt police over not being able to catch him</w:t>
      </w:r>
      <w:r w:rsidR="000A7F74">
        <w:t xml:space="preserve"> </w:t>
      </w:r>
      <w:r w:rsidR="000A7F74">
        <w:rPr>
          <w:rFonts w:ascii="Times New Roman" w:hAnsi="Times New Roman" w:cs="Times New Roman"/>
        </w:rPr>
        <w:t>(</w:t>
      </w:r>
      <w:r w:rsidR="000A7F74" w:rsidRPr="003F234E">
        <w:t xml:space="preserve">Ryder, S. P., </w:t>
      </w:r>
      <w:proofErr w:type="spellStart"/>
      <w:r w:rsidR="000A7F74" w:rsidRPr="003F234E">
        <w:t>Johno</w:t>
      </w:r>
      <w:proofErr w:type="spellEnd"/>
      <w:r w:rsidR="000A7F74" w:rsidRPr="003F234E">
        <w:t xml:space="preserve">, &amp; </w:t>
      </w:r>
      <w:proofErr w:type="spellStart"/>
      <w:r w:rsidR="000A7F74" w:rsidRPr="003F234E">
        <w:t>Schachner</w:t>
      </w:r>
      <w:proofErr w:type="spellEnd"/>
      <w:r w:rsidR="000A7F74" w:rsidRPr="003F234E">
        <w:t>, T.</w:t>
      </w:r>
      <w:r w:rsidR="000A7F74">
        <w:t>, 2013)</w:t>
      </w:r>
      <w:r>
        <w:t xml:space="preserve">. </w:t>
      </w:r>
    </w:p>
    <w:p w14:paraId="5ACDEB9A" w14:textId="1E4B0916" w:rsidR="005B7D77" w:rsidRDefault="005B7D77" w:rsidP="005B7D77">
      <w:pPr>
        <w:pStyle w:val="Heading2"/>
      </w:pPr>
      <w:r>
        <w:t>Kmeans Clustering</w:t>
      </w:r>
    </w:p>
    <w:p w14:paraId="445B8082" w14:textId="23CAF2FB" w:rsidR="00E7336A" w:rsidRDefault="00EF6003" w:rsidP="00D0033D">
      <w:r>
        <w:t>We chose K means clustering because K means an algorithm often used for text mining due to its ability to manage unstructured data</w:t>
      </w:r>
      <w:r w:rsidR="00B072D3">
        <w:t xml:space="preserve"> </w:t>
      </w:r>
      <w:r w:rsidR="00B072D3">
        <w:rPr>
          <w:rFonts w:ascii="Times New Roman" w:hAnsi="Times New Roman" w:cs="Times New Roman"/>
        </w:rPr>
        <w:t>(Tan, P., Kumar, V. &amp; Steinbach, M., 2018, pg. 496-515)</w:t>
      </w:r>
      <w:r>
        <w:t>. K means is also a great algorithm to use when exploring your data</w:t>
      </w:r>
      <w:r w:rsidR="00B072D3">
        <w:t xml:space="preserve"> </w:t>
      </w:r>
      <w:r w:rsidR="00B072D3">
        <w:rPr>
          <w:rFonts w:ascii="Times New Roman" w:hAnsi="Times New Roman" w:cs="Times New Roman"/>
        </w:rPr>
        <w:t>(Tan, P., Kumar, V. &amp; Steinbach, M., 2018, pg. 496-515)</w:t>
      </w:r>
      <w:r>
        <w:t xml:space="preserve">. For our K means model, 10 centriods were modeled. We found that </w:t>
      </w:r>
      <w:r w:rsidR="00D0033D">
        <w:t>10 centriods provided the most distinct clusters</w:t>
      </w:r>
      <w:r w:rsidR="007C734A">
        <w:t>.</w:t>
      </w:r>
    </w:p>
    <w:p w14:paraId="0FF974F7" w14:textId="77777777" w:rsidR="007C734A" w:rsidRDefault="007C734A" w:rsidP="007C734A">
      <w:pPr>
        <w:keepNext/>
      </w:pPr>
      <w:r>
        <w:rPr>
          <w:noProof/>
        </w:rPr>
        <w:lastRenderedPageBreak/>
        <w:drawing>
          <wp:inline distT="0" distB="0" distL="0" distR="0" wp14:anchorId="21B57BB2" wp14:editId="7A163C4E">
            <wp:extent cx="3875595" cy="544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meansoutpu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90480" cy="5469225"/>
                    </a:xfrm>
                    <a:prstGeom prst="rect">
                      <a:avLst/>
                    </a:prstGeom>
                  </pic:spPr>
                </pic:pic>
              </a:graphicData>
            </a:graphic>
          </wp:inline>
        </w:drawing>
      </w:r>
    </w:p>
    <w:p w14:paraId="1227C15F" w14:textId="1812A8FA" w:rsidR="007C734A" w:rsidRPr="007C734A" w:rsidRDefault="007C734A" w:rsidP="007C734A">
      <w:pPr>
        <w:pStyle w:val="Caption"/>
        <w:jc w:val="center"/>
        <w:rPr>
          <w:sz w:val="16"/>
          <w:szCs w:val="16"/>
        </w:rPr>
      </w:pPr>
      <w:r w:rsidRPr="007C734A">
        <w:rPr>
          <w:sz w:val="16"/>
          <w:szCs w:val="16"/>
        </w:rPr>
        <w:fldChar w:fldCharType="begin"/>
      </w:r>
      <w:r w:rsidRPr="007C734A">
        <w:rPr>
          <w:sz w:val="16"/>
          <w:szCs w:val="16"/>
        </w:rPr>
        <w:instrText xml:space="preserve"> SEQ Figure \* ARABIC </w:instrText>
      </w:r>
      <w:r w:rsidRPr="007C734A">
        <w:rPr>
          <w:sz w:val="16"/>
          <w:szCs w:val="16"/>
        </w:rPr>
        <w:fldChar w:fldCharType="separate"/>
      </w:r>
      <w:r w:rsidR="002237E8">
        <w:rPr>
          <w:noProof/>
          <w:sz w:val="16"/>
          <w:szCs w:val="16"/>
        </w:rPr>
        <w:t>2</w:t>
      </w:r>
      <w:r w:rsidRPr="007C734A">
        <w:rPr>
          <w:sz w:val="16"/>
          <w:szCs w:val="16"/>
        </w:rPr>
        <w:fldChar w:fldCharType="end"/>
      </w:r>
      <w:r w:rsidRPr="007C734A">
        <w:rPr>
          <w:sz w:val="16"/>
          <w:szCs w:val="16"/>
        </w:rPr>
        <w:t xml:space="preserve"> R Kmeans Output</w:t>
      </w:r>
    </w:p>
    <w:p w14:paraId="5C94EE69" w14:textId="42FB6F8D" w:rsidR="00B86BFA" w:rsidRDefault="00EE4769" w:rsidP="00287A50">
      <w:r>
        <w:t xml:space="preserve">The last part of the output shows the goodness of fit of the mode. </w:t>
      </w:r>
      <w:r w:rsidR="00C47D19">
        <w:t xml:space="preserve">This calculated by using the between sum of squares and total </w:t>
      </w:r>
      <w:r w:rsidR="00596DBA">
        <w:t xml:space="preserve">sum of squares, which was </w:t>
      </w:r>
      <w:r w:rsidR="007A7BF3">
        <w:t>high</w:t>
      </w:r>
      <w:r w:rsidR="00596DBA">
        <w:t xml:space="preserve"> at 85.4 %.</w:t>
      </w:r>
    </w:p>
    <w:p w14:paraId="64ED08E2" w14:textId="77777777" w:rsidR="000B736C" w:rsidRDefault="008608F8" w:rsidP="000B736C">
      <w:pPr>
        <w:keepNext/>
        <w:jc w:val="center"/>
      </w:pPr>
      <w:r>
        <w:rPr>
          <w:noProof/>
        </w:rPr>
        <w:lastRenderedPageBreak/>
        <w:drawing>
          <wp:inline distT="0" distB="0" distL="0" distR="0" wp14:anchorId="780DCC6F" wp14:editId="266BAD67">
            <wp:extent cx="5943600" cy="3910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mean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10965"/>
                    </a:xfrm>
                    <a:prstGeom prst="rect">
                      <a:avLst/>
                    </a:prstGeom>
                  </pic:spPr>
                </pic:pic>
              </a:graphicData>
            </a:graphic>
          </wp:inline>
        </w:drawing>
      </w:r>
    </w:p>
    <w:p w14:paraId="42F34C0A" w14:textId="78D3DB49" w:rsidR="008608F8" w:rsidRPr="000B736C" w:rsidRDefault="000B736C" w:rsidP="000B736C">
      <w:pPr>
        <w:pStyle w:val="Caption"/>
        <w:jc w:val="center"/>
        <w:rPr>
          <w:sz w:val="16"/>
          <w:szCs w:val="16"/>
        </w:rPr>
      </w:pPr>
      <w:r w:rsidRPr="000B736C">
        <w:rPr>
          <w:sz w:val="16"/>
          <w:szCs w:val="16"/>
        </w:rPr>
        <w:fldChar w:fldCharType="begin"/>
      </w:r>
      <w:r w:rsidRPr="000B736C">
        <w:rPr>
          <w:sz w:val="16"/>
          <w:szCs w:val="16"/>
        </w:rPr>
        <w:instrText xml:space="preserve"> SEQ Figure \* ARABIC </w:instrText>
      </w:r>
      <w:r w:rsidRPr="000B736C">
        <w:rPr>
          <w:sz w:val="16"/>
          <w:szCs w:val="16"/>
        </w:rPr>
        <w:fldChar w:fldCharType="separate"/>
      </w:r>
      <w:r w:rsidR="002237E8">
        <w:rPr>
          <w:noProof/>
          <w:sz w:val="16"/>
          <w:szCs w:val="16"/>
        </w:rPr>
        <w:t>3</w:t>
      </w:r>
      <w:r w:rsidRPr="000B736C">
        <w:rPr>
          <w:sz w:val="16"/>
          <w:szCs w:val="16"/>
        </w:rPr>
        <w:fldChar w:fldCharType="end"/>
      </w:r>
      <w:r w:rsidRPr="000B736C">
        <w:rPr>
          <w:sz w:val="16"/>
          <w:szCs w:val="16"/>
        </w:rPr>
        <w:t xml:space="preserve"> Kmeans Cluster Analysis</w:t>
      </w:r>
    </w:p>
    <w:p w14:paraId="66C9571C" w14:textId="64246430" w:rsidR="00FD4D83" w:rsidRDefault="000B736C" w:rsidP="004F55D4">
      <w:r>
        <w:t>From the cluster</w:t>
      </w:r>
      <w:r w:rsidR="007655FF">
        <w:t xml:space="preserve"> analysis, Jack the Ripper stands on his own. </w:t>
      </w:r>
      <w:r w:rsidR="00B016E9">
        <w:t xml:space="preserve">He has three distinct clusters, which is interesting as </w:t>
      </w:r>
      <w:r w:rsidR="00492331">
        <w:t xml:space="preserve">portion of </w:t>
      </w:r>
      <w:r w:rsidR="00B016E9">
        <w:t xml:space="preserve">our data set </w:t>
      </w:r>
      <w:r w:rsidR="00492331">
        <w:t xml:space="preserve">is derived from three Jack the Ripper letters. </w:t>
      </w:r>
      <w:r w:rsidR="00AD1564">
        <w:t>Scholars have posed that the Jack the Ripper Letters were not written by the same person; however, the cluster analysis is clear</w:t>
      </w:r>
      <w:r w:rsidR="000C0AC1">
        <w:t xml:space="preserve"> the same person did likely write all three letters. </w:t>
      </w:r>
      <w:r w:rsidR="005C668C">
        <w:t xml:space="preserve">Further analysis is needed in this area. </w:t>
      </w:r>
      <w:r w:rsidR="00A91DF9">
        <w:t xml:space="preserve">While we found some interesting exploratory results, the clusters do not implicate or suggest that any of our suspects have writing similarities with Jack the Ripper. </w:t>
      </w:r>
    </w:p>
    <w:p w14:paraId="63247D79" w14:textId="77777777" w:rsidR="004F55D4" w:rsidRDefault="004F55D4" w:rsidP="004F55D4"/>
    <w:p w14:paraId="0CA70477" w14:textId="0D111A23" w:rsidR="004F55D4" w:rsidRDefault="004F55D4" w:rsidP="004F55D4">
      <w:pPr>
        <w:pStyle w:val="Heading2"/>
      </w:pPr>
      <w:r>
        <w:lastRenderedPageBreak/>
        <w:t>Decision Tree</w:t>
      </w:r>
    </w:p>
    <w:p w14:paraId="26484BA4" w14:textId="5C6F2449" w:rsidR="003262FF" w:rsidRDefault="004F55D4" w:rsidP="003A7116">
      <w:r>
        <w:tab/>
      </w:r>
      <w:r w:rsidR="003262FF">
        <w:t>We chose decision tree, because decision trees can determine classifications in a more straightforward manner than other classification algorithms</w:t>
      </w:r>
      <w:r w:rsidR="001D4AB0">
        <w:t xml:space="preserve"> </w:t>
      </w:r>
      <w:r w:rsidR="001D4AB0">
        <w:rPr>
          <w:rFonts w:ascii="Times New Roman" w:hAnsi="Times New Roman" w:cs="Times New Roman"/>
        </w:rPr>
        <w:t>(Tan, P., Kumar, V. &amp; Steinbach, M., 2018, pg. 150)</w:t>
      </w:r>
      <w:r w:rsidR="003262FF">
        <w:t>.</w:t>
      </w:r>
      <w:r w:rsidR="003A7116">
        <w:t xml:space="preserve"> The accuracy of the model was 91.1%. </w:t>
      </w:r>
    </w:p>
    <w:p w14:paraId="57BAE38B" w14:textId="77777777" w:rsidR="00776BC9" w:rsidRPr="00776BC9" w:rsidRDefault="00776BC9" w:rsidP="00776BC9">
      <w:pPr>
        <w:keepNext/>
        <w:ind w:firstLine="0"/>
        <w:rPr>
          <w:sz w:val="16"/>
          <w:szCs w:val="16"/>
        </w:rPr>
      </w:pPr>
      <w:r w:rsidRPr="00776BC9">
        <w:rPr>
          <w:noProof/>
          <w:sz w:val="16"/>
          <w:szCs w:val="16"/>
        </w:rPr>
        <w:drawing>
          <wp:inline distT="0" distB="0" distL="0" distR="0" wp14:anchorId="28F1CE53" wp14:editId="164D3DC2">
            <wp:extent cx="5943600" cy="3235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35325"/>
                    </a:xfrm>
                    <a:prstGeom prst="rect">
                      <a:avLst/>
                    </a:prstGeom>
                  </pic:spPr>
                </pic:pic>
              </a:graphicData>
            </a:graphic>
          </wp:inline>
        </w:drawing>
      </w:r>
    </w:p>
    <w:p w14:paraId="5768228E" w14:textId="36CD6F0B" w:rsidR="003262FF" w:rsidRDefault="00776BC9" w:rsidP="00776BC9">
      <w:pPr>
        <w:pStyle w:val="Caption"/>
        <w:rPr>
          <w:sz w:val="16"/>
          <w:szCs w:val="16"/>
        </w:rPr>
      </w:pPr>
      <w:r w:rsidRPr="00776BC9">
        <w:rPr>
          <w:sz w:val="16"/>
          <w:szCs w:val="16"/>
        </w:rPr>
        <w:fldChar w:fldCharType="begin"/>
      </w:r>
      <w:r w:rsidRPr="00776BC9">
        <w:rPr>
          <w:sz w:val="16"/>
          <w:szCs w:val="16"/>
        </w:rPr>
        <w:instrText xml:space="preserve"> SEQ Figure \* ARABIC </w:instrText>
      </w:r>
      <w:r w:rsidRPr="00776BC9">
        <w:rPr>
          <w:sz w:val="16"/>
          <w:szCs w:val="16"/>
        </w:rPr>
        <w:fldChar w:fldCharType="separate"/>
      </w:r>
      <w:r w:rsidR="002237E8">
        <w:rPr>
          <w:noProof/>
          <w:sz w:val="16"/>
          <w:szCs w:val="16"/>
        </w:rPr>
        <w:t>4</w:t>
      </w:r>
      <w:r w:rsidRPr="00776BC9">
        <w:rPr>
          <w:sz w:val="16"/>
          <w:szCs w:val="16"/>
        </w:rPr>
        <w:fldChar w:fldCharType="end"/>
      </w:r>
      <w:r w:rsidRPr="00776BC9">
        <w:rPr>
          <w:sz w:val="16"/>
          <w:szCs w:val="16"/>
        </w:rPr>
        <w:t xml:space="preserve"> R Decision Tree Output</w:t>
      </w:r>
    </w:p>
    <w:p w14:paraId="27F19261" w14:textId="77777777" w:rsidR="0077037E" w:rsidRPr="0077037E" w:rsidRDefault="0077037E" w:rsidP="0077037E">
      <w:pPr>
        <w:keepNext/>
        <w:ind w:firstLine="0"/>
        <w:rPr>
          <w:sz w:val="16"/>
          <w:szCs w:val="16"/>
        </w:rPr>
      </w:pPr>
      <w:r w:rsidRPr="0077037E">
        <w:rPr>
          <w:noProof/>
          <w:sz w:val="16"/>
          <w:szCs w:val="16"/>
        </w:rPr>
        <w:drawing>
          <wp:inline distT="0" distB="0" distL="0" distR="0" wp14:anchorId="43154D01" wp14:editId="584863F3">
            <wp:extent cx="1851660" cy="7056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5318" cy="745150"/>
                    </a:xfrm>
                    <a:prstGeom prst="rect">
                      <a:avLst/>
                    </a:prstGeom>
                  </pic:spPr>
                </pic:pic>
              </a:graphicData>
            </a:graphic>
          </wp:inline>
        </w:drawing>
      </w:r>
    </w:p>
    <w:p w14:paraId="3FB13F67" w14:textId="372FF6A5" w:rsidR="0077037E" w:rsidRDefault="0077037E" w:rsidP="0077037E">
      <w:pPr>
        <w:pStyle w:val="Caption"/>
        <w:rPr>
          <w:sz w:val="16"/>
          <w:szCs w:val="16"/>
        </w:rPr>
      </w:pPr>
      <w:r w:rsidRPr="0077037E">
        <w:rPr>
          <w:sz w:val="16"/>
          <w:szCs w:val="16"/>
        </w:rPr>
        <w:fldChar w:fldCharType="begin"/>
      </w:r>
      <w:r w:rsidRPr="0077037E">
        <w:rPr>
          <w:sz w:val="16"/>
          <w:szCs w:val="16"/>
        </w:rPr>
        <w:instrText xml:space="preserve"> SEQ Figure \* ARABIC </w:instrText>
      </w:r>
      <w:r w:rsidRPr="0077037E">
        <w:rPr>
          <w:sz w:val="16"/>
          <w:szCs w:val="16"/>
        </w:rPr>
        <w:fldChar w:fldCharType="separate"/>
      </w:r>
      <w:r w:rsidR="002237E8">
        <w:rPr>
          <w:noProof/>
          <w:sz w:val="16"/>
          <w:szCs w:val="16"/>
        </w:rPr>
        <w:t>5</w:t>
      </w:r>
      <w:r w:rsidRPr="0077037E">
        <w:rPr>
          <w:sz w:val="16"/>
          <w:szCs w:val="16"/>
        </w:rPr>
        <w:fldChar w:fldCharType="end"/>
      </w:r>
      <w:r w:rsidRPr="0077037E">
        <w:rPr>
          <w:sz w:val="16"/>
          <w:szCs w:val="16"/>
        </w:rPr>
        <w:t xml:space="preserve"> Decision Tree Prediction</w:t>
      </w:r>
    </w:p>
    <w:p w14:paraId="4B15C463" w14:textId="77777777" w:rsidR="002237E8" w:rsidRPr="002237E8" w:rsidRDefault="00603F23" w:rsidP="002237E8">
      <w:pPr>
        <w:keepNext/>
        <w:ind w:firstLine="0"/>
        <w:jc w:val="center"/>
        <w:rPr>
          <w:sz w:val="16"/>
          <w:szCs w:val="16"/>
        </w:rPr>
      </w:pPr>
      <w:r w:rsidRPr="002237E8">
        <w:rPr>
          <w:noProof/>
          <w:sz w:val="16"/>
          <w:szCs w:val="16"/>
        </w:rPr>
        <w:drawing>
          <wp:inline distT="0" distB="0" distL="0" distR="0" wp14:anchorId="4B5E5244" wp14:editId="480883EA">
            <wp:extent cx="3016872" cy="1912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4538" cy="1936499"/>
                    </a:xfrm>
                    <a:prstGeom prst="rect">
                      <a:avLst/>
                    </a:prstGeom>
                  </pic:spPr>
                </pic:pic>
              </a:graphicData>
            </a:graphic>
          </wp:inline>
        </w:drawing>
      </w:r>
    </w:p>
    <w:p w14:paraId="04A1657E" w14:textId="6A410316" w:rsidR="00603F23" w:rsidRPr="002237E8" w:rsidRDefault="002237E8" w:rsidP="002237E8">
      <w:pPr>
        <w:pStyle w:val="Caption"/>
        <w:jc w:val="center"/>
        <w:rPr>
          <w:sz w:val="16"/>
          <w:szCs w:val="16"/>
        </w:rPr>
      </w:pPr>
      <w:r w:rsidRPr="002237E8">
        <w:rPr>
          <w:sz w:val="16"/>
          <w:szCs w:val="16"/>
        </w:rPr>
        <w:fldChar w:fldCharType="begin"/>
      </w:r>
      <w:r w:rsidRPr="002237E8">
        <w:rPr>
          <w:sz w:val="16"/>
          <w:szCs w:val="16"/>
        </w:rPr>
        <w:instrText xml:space="preserve"> SEQ Figure \* ARABIC </w:instrText>
      </w:r>
      <w:r w:rsidRPr="002237E8">
        <w:rPr>
          <w:sz w:val="16"/>
          <w:szCs w:val="16"/>
        </w:rPr>
        <w:fldChar w:fldCharType="separate"/>
      </w:r>
      <w:r>
        <w:rPr>
          <w:noProof/>
          <w:sz w:val="16"/>
          <w:szCs w:val="16"/>
        </w:rPr>
        <w:t>6</w:t>
      </w:r>
      <w:r w:rsidRPr="002237E8">
        <w:rPr>
          <w:sz w:val="16"/>
          <w:szCs w:val="16"/>
        </w:rPr>
        <w:fldChar w:fldCharType="end"/>
      </w:r>
      <w:r w:rsidRPr="002237E8">
        <w:rPr>
          <w:sz w:val="16"/>
          <w:szCs w:val="16"/>
        </w:rPr>
        <w:t xml:space="preserve"> Decision Tree Visualization</w:t>
      </w:r>
    </w:p>
    <w:p w14:paraId="748301E2" w14:textId="77777777" w:rsidR="00603F23" w:rsidRPr="00603F23" w:rsidRDefault="00603F23" w:rsidP="00603F23">
      <w:pPr>
        <w:ind w:firstLine="0"/>
      </w:pPr>
    </w:p>
    <w:p w14:paraId="6CDC626E" w14:textId="04EAA3BE" w:rsidR="00544F19" w:rsidRDefault="0077037E" w:rsidP="003262FF">
      <w:pPr>
        <w:ind w:firstLine="0"/>
      </w:pPr>
      <w:r>
        <w:t>The model p</w:t>
      </w:r>
      <w:r w:rsidR="003262FF">
        <w:t>redicts Prince Albert as Jack the Ripper 66.7% of the time</w:t>
      </w:r>
      <w:r>
        <w:t xml:space="preserve"> and </w:t>
      </w:r>
      <w:r w:rsidR="003262FF">
        <w:t>Lewis Carroll as Jack the Ripper the other 33.3% of the time.</w:t>
      </w:r>
      <w:r w:rsidR="002237E8">
        <w:t xml:space="preserve"> </w:t>
      </w:r>
      <w:r w:rsidR="003262FF">
        <w:t>The model does not implicate any of the other 4 suspects.</w:t>
      </w:r>
    </w:p>
    <w:p w14:paraId="074F3926" w14:textId="5151AFE2" w:rsidR="00352D6C" w:rsidRDefault="00352D6C" w:rsidP="00352D6C">
      <w:pPr>
        <w:pStyle w:val="Heading2"/>
      </w:pPr>
      <w:r>
        <w:t>Support Vector Machine (SVM)</w:t>
      </w:r>
    </w:p>
    <w:p w14:paraId="24BEB195" w14:textId="468F24D5" w:rsidR="00361E9C" w:rsidRDefault="00361E9C" w:rsidP="00361E9C">
      <w:r>
        <w:t>We decided to experiment with Support Vector Machine (SVM) because it was widely used in Federalist Paper authorship attribution. There are several advantages of SVM. For example, it can handle both linear and non-linear methods. Besides, it can take all the features as inputs. In other words, one can add as many words as possible to train an SVM model. Unlike other algorithms, one needs to pick the characteristic words before train an SVM model (</w:t>
      </w:r>
      <w:proofErr w:type="spellStart"/>
      <w:r>
        <w:t>Diederich</w:t>
      </w:r>
      <w:proofErr w:type="spellEnd"/>
      <w:r>
        <w:t>, 2003, pg. 113).</w:t>
      </w:r>
    </w:p>
    <w:p w14:paraId="42AF7742" w14:textId="37A959C6" w:rsidR="00361E9C" w:rsidRDefault="00361E9C" w:rsidP="00361E9C">
      <w:r>
        <w:t>In this project, we used Radial Basis Function (RBF). This function separates the features to a higher dimension with chosen a priori. In this dimension, several hyperplanes will be built to classify the features (</w:t>
      </w:r>
      <w:proofErr w:type="spellStart"/>
      <w:r>
        <w:t>Diederich</w:t>
      </w:r>
      <w:proofErr w:type="spellEnd"/>
      <w:r>
        <w:t>, 2003, pg. 113). We first created a train dataset by extracting the suspects into a dataset. Then we trained the RBF SVM model by setting the control parameters as</w:t>
      </w:r>
      <w:r w:rsidR="004D14EA" w:rsidRPr="004D14EA">
        <w:t xml:space="preserve"> </w:t>
      </w:r>
      <w:proofErr w:type="spellStart"/>
      <w:r w:rsidR="004D14EA" w:rsidRPr="004D14EA">
        <w:t>repeatedcv</w:t>
      </w:r>
      <w:proofErr w:type="spellEnd"/>
      <w:r w:rsidR="004D14EA" w:rsidRPr="004D14EA">
        <w:t xml:space="preserve"> for 3 times in resampling</w:t>
      </w:r>
      <w:r w:rsidR="004D14EA">
        <w:t xml:space="preserve"> for optimization purposes</w:t>
      </w:r>
      <w:r>
        <w:t xml:space="preserve">. </w:t>
      </w:r>
    </w:p>
    <w:p w14:paraId="26DDD6A4" w14:textId="77777777" w:rsidR="002237E8" w:rsidRPr="002237E8" w:rsidRDefault="002B7D2D" w:rsidP="002237E8">
      <w:pPr>
        <w:keepNext/>
        <w:ind w:firstLine="0"/>
        <w:rPr>
          <w:sz w:val="16"/>
          <w:szCs w:val="16"/>
        </w:rPr>
      </w:pPr>
      <w:r w:rsidRPr="002237E8">
        <w:rPr>
          <w:noProof/>
          <w:sz w:val="16"/>
          <w:szCs w:val="16"/>
        </w:rPr>
        <w:lastRenderedPageBreak/>
        <w:drawing>
          <wp:inline distT="0" distB="0" distL="0" distR="0" wp14:anchorId="0A59ACAE" wp14:editId="36CD2E3B">
            <wp:extent cx="4684175" cy="28270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0214" cy="2836700"/>
                    </a:xfrm>
                    <a:prstGeom prst="rect">
                      <a:avLst/>
                    </a:prstGeom>
                  </pic:spPr>
                </pic:pic>
              </a:graphicData>
            </a:graphic>
          </wp:inline>
        </w:drawing>
      </w:r>
    </w:p>
    <w:p w14:paraId="607F042A" w14:textId="60DE1DFB" w:rsidR="00361E9C" w:rsidRPr="002237E8" w:rsidRDefault="002237E8" w:rsidP="002237E8">
      <w:pPr>
        <w:pStyle w:val="Caption"/>
        <w:rPr>
          <w:sz w:val="16"/>
          <w:szCs w:val="16"/>
        </w:rPr>
      </w:pPr>
      <w:r w:rsidRPr="002237E8">
        <w:rPr>
          <w:sz w:val="16"/>
          <w:szCs w:val="16"/>
        </w:rPr>
        <w:fldChar w:fldCharType="begin"/>
      </w:r>
      <w:r w:rsidRPr="002237E8">
        <w:rPr>
          <w:sz w:val="16"/>
          <w:szCs w:val="16"/>
        </w:rPr>
        <w:instrText xml:space="preserve"> SEQ Figure \* ARABIC </w:instrText>
      </w:r>
      <w:r w:rsidRPr="002237E8">
        <w:rPr>
          <w:sz w:val="16"/>
          <w:szCs w:val="16"/>
        </w:rPr>
        <w:fldChar w:fldCharType="separate"/>
      </w:r>
      <w:r w:rsidRPr="002237E8">
        <w:rPr>
          <w:noProof/>
          <w:sz w:val="16"/>
          <w:szCs w:val="16"/>
        </w:rPr>
        <w:t>7</w:t>
      </w:r>
      <w:r w:rsidRPr="002237E8">
        <w:rPr>
          <w:sz w:val="16"/>
          <w:szCs w:val="16"/>
        </w:rPr>
        <w:fldChar w:fldCharType="end"/>
      </w:r>
      <w:r w:rsidRPr="002237E8">
        <w:rPr>
          <w:sz w:val="16"/>
          <w:szCs w:val="16"/>
        </w:rPr>
        <w:t xml:space="preserve"> R SVM Output</w:t>
      </w:r>
    </w:p>
    <w:p w14:paraId="296AF53F" w14:textId="465F37FC" w:rsidR="00352D6C" w:rsidRPr="004F55D4" w:rsidRDefault="00361E9C" w:rsidP="002237E8">
      <w:r>
        <w:t xml:space="preserve">Running the parameters above, it is costly. The model takes the longest time to run compared to Kmeans and Decision Tree models. Furthermore, the accuracy is only 40%. It is not as great. The model predicts Lewis Carroll to be Jack the Ripper, which was also mentioned in the Decision Tree model. </w:t>
      </w:r>
    </w:p>
    <w:p w14:paraId="7C633472" w14:textId="328C4AB0" w:rsidR="008B05FF" w:rsidRDefault="008B05FF" w:rsidP="008B05FF">
      <w:pPr>
        <w:pStyle w:val="Heading1"/>
      </w:pPr>
      <w:r>
        <w:t>Discussion</w:t>
      </w:r>
    </w:p>
    <w:p w14:paraId="67CDF975" w14:textId="611A6FED" w:rsidR="00F209E2" w:rsidRDefault="00B05BCB" w:rsidP="0032424D">
      <w:r>
        <w:t xml:space="preserve">K means analysis is quick with easy to read results and did not show that any suspects clustered with Jack the Ripper. </w:t>
      </w:r>
      <w:r w:rsidR="0032424D">
        <w:t xml:space="preserve">K means was able to identify three distinct clusters with in the data that did belong to Jack the Ripper.  </w:t>
      </w:r>
      <w:r>
        <w:t xml:space="preserve">Decision Tree has a longer runtime with higher </w:t>
      </w:r>
      <w:r w:rsidR="00CC43C1">
        <w:t>accuracy</w:t>
      </w:r>
      <w:r>
        <w:t xml:space="preserve"> and implicates Prince Albert as Jack the Ripper 67% of the time with Writer Lewis Carroll 33% of the time.</w:t>
      </w:r>
      <w:r w:rsidR="0032424D">
        <w:t xml:space="preserve"> </w:t>
      </w:r>
      <w:r>
        <w:t>SVM had the longest runtime with 40% accuracy and predicted Lewis Carroll to be Jack the Ripper 100% of the time.</w:t>
      </w:r>
      <w:r w:rsidR="00CC43C1">
        <w:t xml:space="preserve"> Could Lewis Carroll or </w:t>
      </w:r>
      <w:r w:rsidR="008E3168">
        <w:t xml:space="preserve">Prince Albert be Jack the Ripper? Lewis Carroll was identified as a Jack the Ripper suspect due to his odd life style. In 1996, a book on </w:t>
      </w:r>
      <w:r w:rsidR="00736A27">
        <w:t>him as a Jack the Ripper suspect was written and was based on pseudoscienti</w:t>
      </w:r>
      <w:r w:rsidR="00837118">
        <w:t>fic methods, such as fitting odd anagrams from Carroll’s writings</w:t>
      </w:r>
      <w:r w:rsidR="000A7F74">
        <w:t xml:space="preserve"> </w:t>
      </w:r>
      <w:r w:rsidR="000A7F74">
        <w:rPr>
          <w:rFonts w:ascii="Times New Roman" w:hAnsi="Times New Roman" w:cs="Times New Roman"/>
        </w:rPr>
        <w:t>(</w:t>
      </w:r>
      <w:r w:rsidR="000A7F74" w:rsidRPr="003F234E">
        <w:t xml:space="preserve">Ryder, S. P., </w:t>
      </w:r>
      <w:proofErr w:type="spellStart"/>
      <w:r w:rsidR="000A7F74" w:rsidRPr="003F234E">
        <w:t>Johno</w:t>
      </w:r>
      <w:proofErr w:type="spellEnd"/>
      <w:r w:rsidR="000A7F74" w:rsidRPr="003F234E">
        <w:t xml:space="preserve">, &amp; </w:t>
      </w:r>
      <w:proofErr w:type="spellStart"/>
      <w:r w:rsidR="000A7F74" w:rsidRPr="003F234E">
        <w:t>Schachner</w:t>
      </w:r>
      <w:proofErr w:type="spellEnd"/>
      <w:r w:rsidR="000A7F74" w:rsidRPr="003F234E">
        <w:t xml:space="preserve">, </w:t>
      </w:r>
      <w:r w:rsidR="000A7F74" w:rsidRPr="003F234E">
        <w:lastRenderedPageBreak/>
        <w:t>T.</w:t>
      </w:r>
      <w:r w:rsidR="000A7F74">
        <w:t>, 2013)</w:t>
      </w:r>
      <w:r w:rsidR="00837118">
        <w:t xml:space="preserve">. </w:t>
      </w:r>
      <w:r w:rsidR="00821C3A">
        <w:t xml:space="preserve">At the time, there was not much physical or circumstantial evidence to suggest that Lewis Carroll was in fact Jack the Ripper. </w:t>
      </w:r>
      <w:r w:rsidR="00D7656C">
        <w:t xml:space="preserve">Prince Albert </w:t>
      </w:r>
      <w:r w:rsidR="00F209E2">
        <w:t xml:space="preserve">Victor </w:t>
      </w:r>
      <w:r w:rsidR="00D7656C">
        <w:t xml:space="preserve">has throughout the years been implicated as Jack the Ripper or been associated with Jack the Ripper through some </w:t>
      </w:r>
      <w:r w:rsidR="00427975">
        <w:t>royal conspiracy. It is known that Prince Albert</w:t>
      </w:r>
      <w:r w:rsidR="00F209E2">
        <w:t xml:space="preserve"> Victor</w:t>
      </w:r>
      <w:r w:rsidR="00427975">
        <w:t xml:space="preserve"> did enjoy the company of prostitutes and all five Ripper victims were prostitutes</w:t>
      </w:r>
      <w:r w:rsidR="000A7F74">
        <w:t xml:space="preserve"> (</w:t>
      </w:r>
      <w:proofErr w:type="spellStart"/>
      <w:r w:rsidR="000A7F74">
        <w:t>Trayer</w:t>
      </w:r>
      <w:proofErr w:type="spellEnd"/>
      <w:r w:rsidR="00AB72EE">
        <w:t>, D., 2016)</w:t>
      </w:r>
      <w:r w:rsidR="00427975">
        <w:t xml:space="preserve">. </w:t>
      </w:r>
      <w:r w:rsidR="00F209E2">
        <w:t>At the time there was not circumstantial or physical evidence to link him to Jack the Ripper</w:t>
      </w:r>
      <w:r w:rsidR="00AB72EE">
        <w:t xml:space="preserve"> </w:t>
      </w:r>
      <w:r w:rsidR="00AB72EE">
        <w:rPr>
          <w:rFonts w:ascii="Times New Roman" w:hAnsi="Times New Roman" w:cs="Times New Roman"/>
        </w:rPr>
        <w:t>(</w:t>
      </w:r>
      <w:r w:rsidR="00AB72EE" w:rsidRPr="003F234E">
        <w:t xml:space="preserve">Ryder, S. P., </w:t>
      </w:r>
      <w:proofErr w:type="spellStart"/>
      <w:r w:rsidR="00AB72EE" w:rsidRPr="003F234E">
        <w:t>Johno</w:t>
      </w:r>
      <w:proofErr w:type="spellEnd"/>
      <w:r w:rsidR="00AB72EE" w:rsidRPr="003F234E">
        <w:t xml:space="preserve">, &amp; </w:t>
      </w:r>
      <w:proofErr w:type="spellStart"/>
      <w:r w:rsidR="00AB72EE" w:rsidRPr="003F234E">
        <w:t>Schachner</w:t>
      </w:r>
      <w:proofErr w:type="spellEnd"/>
      <w:r w:rsidR="00AB72EE" w:rsidRPr="003F234E">
        <w:t>, T.</w:t>
      </w:r>
      <w:r w:rsidR="00AB72EE">
        <w:t>, 2013)</w:t>
      </w:r>
      <w:r w:rsidR="00F209E2">
        <w:t xml:space="preserve">. </w:t>
      </w:r>
    </w:p>
    <w:p w14:paraId="4B1A0599" w14:textId="50FBD2AC" w:rsidR="00B05BCB" w:rsidRPr="00B05BCB" w:rsidRDefault="00F209E2" w:rsidP="0032424D">
      <w:r>
        <w:t xml:space="preserve">Since all the models did not come to a consensus, </w:t>
      </w:r>
      <w:r w:rsidRPr="00D0492B">
        <w:t>it is difficult to say beyond a reasonable doubt who Jack the Ripper really was.</w:t>
      </w:r>
      <w:r>
        <w:t xml:space="preserve"> This is because we had not much time and resources. It was challenging to find the letters of the suspects. There were 30 suspects at the time. However, we only managed to locate the letters of 6 out of 30 suspects.  </w:t>
      </w:r>
    </w:p>
    <w:p w14:paraId="55A0FDE1" w14:textId="77777777" w:rsidR="008B05FF" w:rsidRPr="008B05FF" w:rsidRDefault="008B05FF" w:rsidP="008B05FF"/>
    <w:p w14:paraId="542E80E1" w14:textId="4FBB4220" w:rsidR="008B05FF" w:rsidRDefault="008B05FF" w:rsidP="008B05FF">
      <w:pPr>
        <w:pStyle w:val="Heading1"/>
      </w:pPr>
      <w:r>
        <w:t>Conclusion</w:t>
      </w:r>
    </w:p>
    <w:p w14:paraId="3208129C" w14:textId="139D696D" w:rsidR="00D905EE" w:rsidRDefault="00D905EE" w:rsidP="005835B0">
      <w:r>
        <w:t xml:space="preserve">Did we finally solve the mystery of Jack the Ripper after so many years? Based on the models we built, Kmeans had 85.41% accuracy but it did not find any suspect clusters who overlapped with Jack the Ripper. Decision Tree had the highest accuracy, 91%. The model predicted Prince Albert as the most likely match to be Jack the Ripper by 67% but 67% still leaves room for reasonable doubt. </w:t>
      </w:r>
      <w:r w:rsidR="00D22F65">
        <w:t>Lastly</w:t>
      </w:r>
      <w:r>
        <w:t xml:space="preserve">, the SVM model had the lowest accuracy (40%) but it predicted Lewis Carroll as Jack the Ripper 100% of the time. </w:t>
      </w:r>
      <w:r w:rsidR="00261ABC">
        <w:t xml:space="preserve"> Further </w:t>
      </w:r>
      <w:r w:rsidR="005835B0">
        <w:t xml:space="preserve">researcher is needed. The acquisition of more primary source documents would </w:t>
      </w:r>
      <w:r w:rsidR="00245596">
        <w:t>improve</w:t>
      </w:r>
      <w:r w:rsidR="005835B0">
        <w:t xml:space="preserve"> the efficacy of the results. Until there is further research, </w:t>
      </w:r>
      <w:r>
        <w:t xml:space="preserve">the jury is still out on this 130-year-old mystery. </w:t>
      </w:r>
      <w:r w:rsidR="00F209E2">
        <w:t xml:space="preserve"> </w:t>
      </w:r>
    </w:p>
    <w:p w14:paraId="3408E463" w14:textId="77777777" w:rsidR="008B05FF" w:rsidRPr="008B05FF" w:rsidRDefault="008B05FF" w:rsidP="00D905EE">
      <w:pPr>
        <w:ind w:firstLine="0"/>
      </w:pPr>
    </w:p>
    <w:p w14:paraId="33D48E48" w14:textId="77777777" w:rsidR="008B05FF" w:rsidRDefault="008B05FF" w:rsidP="008B05FF">
      <w:pPr>
        <w:ind w:firstLine="0"/>
        <w:contextualSpacing/>
        <w:jc w:val="center"/>
        <w:rPr>
          <w:rFonts w:ascii="Times New Roman" w:hAnsi="Times New Roman" w:cs="Times New Roman"/>
        </w:rPr>
      </w:pPr>
    </w:p>
    <w:sdt>
      <w:sdtPr>
        <w:rPr>
          <w:rFonts w:asciiTheme="minorHAnsi" w:eastAsiaTheme="minorEastAsia" w:hAnsiTheme="minorHAnsi" w:cstheme="minorBidi"/>
        </w:rPr>
        <w:id w:val="62297111"/>
        <w:docPartObj>
          <w:docPartGallery w:val="Bibliographies"/>
          <w:docPartUnique/>
        </w:docPartObj>
      </w:sdtPr>
      <w:sdtEndPr/>
      <w:sdtContent>
        <w:p w14:paraId="1F1877CB" w14:textId="77777777" w:rsidR="00E81978" w:rsidRDefault="005D3A03">
          <w:pPr>
            <w:pStyle w:val="SectionTitle"/>
          </w:pPr>
          <w:r>
            <w:t>References</w:t>
          </w:r>
        </w:p>
        <w:p w14:paraId="4B14F5ED" w14:textId="3D311C5E" w:rsidR="00DD34F1" w:rsidRDefault="00DD34F1" w:rsidP="00897FB0">
          <w:pPr>
            <w:pStyle w:val="Bibliography"/>
          </w:pPr>
          <w:r w:rsidRPr="00DD34F1">
            <w:t xml:space="preserve">Bennett-Smith, M. (2013, September 25). Jack </w:t>
          </w:r>
          <w:proofErr w:type="gramStart"/>
          <w:r w:rsidRPr="00DD34F1">
            <w:t>The</w:t>
          </w:r>
          <w:proofErr w:type="gramEnd"/>
          <w:r w:rsidRPr="00DD34F1">
            <w:t xml:space="preserve"> Ripper Mystery Solved? Retrieved from https://www.huffingtonpost.com/2013/09/24/jack-the-ripper-solved-investigation-german-sailor_n_3981837.html</w:t>
          </w:r>
        </w:p>
        <w:p w14:paraId="713FEDE7" w14:textId="673A60F8" w:rsidR="005A73D7" w:rsidRDefault="005A73D7" w:rsidP="00897FB0">
          <w:pPr>
            <w:pStyle w:val="Bibliography"/>
          </w:pPr>
          <w:proofErr w:type="spellStart"/>
          <w:r w:rsidRPr="005A73D7">
            <w:t>Diederich</w:t>
          </w:r>
          <w:proofErr w:type="spellEnd"/>
          <w:r w:rsidRPr="005A73D7">
            <w:t>,</w:t>
          </w:r>
          <w:r>
            <w:t xml:space="preserve"> J.</w:t>
          </w:r>
          <w:r w:rsidRPr="005A73D7">
            <w:t xml:space="preserve"> </w:t>
          </w:r>
          <w:r>
            <w:t>“</w:t>
          </w:r>
          <w:r w:rsidRPr="005A73D7">
            <w:t xml:space="preserve">Authorship Attribution with Support Vector Machines”, </w:t>
          </w:r>
          <w:r w:rsidRPr="005A73D7">
            <w:rPr>
              <w:i/>
            </w:rPr>
            <w:t>Applied Intelligence</w:t>
          </w:r>
          <w:r w:rsidRPr="005A73D7">
            <w:t xml:space="preserve"> 19, pg. 109–123, 2003</w:t>
          </w:r>
        </w:p>
        <w:p w14:paraId="3459D63F" w14:textId="77777777" w:rsidR="003E0FB8" w:rsidRDefault="003E0FB8" w:rsidP="003E0FB8">
          <w:pPr>
            <w:ind w:firstLine="0"/>
          </w:pPr>
          <w:r>
            <w:t xml:space="preserve">Lin, Y. (2018). Week 4 Cluster Analysis [html]. </w:t>
          </w:r>
        </w:p>
        <w:p w14:paraId="757D0DAB" w14:textId="77777777" w:rsidR="003E0FB8" w:rsidRDefault="003E0FB8" w:rsidP="003E0FB8">
          <w:pPr>
            <w:pStyle w:val="ListParagraph"/>
          </w:pPr>
          <w:r>
            <w:t xml:space="preserve">Retrieved from </w:t>
          </w:r>
          <w:hyperlink r:id="rId16" w:history="1">
            <w:r w:rsidRPr="00181666">
              <w:rPr>
                <w:rStyle w:val="Hyperlink"/>
              </w:rPr>
              <w:t>https://drive.google.com/drive/folders/1ZBGiZr8BEL_d4Gubr1R7iFWMY_RgPl5E?usp=sharing</w:t>
            </w:r>
          </w:hyperlink>
        </w:p>
        <w:p w14:paraId="598250B5" w14:textId="77777777" w:rsidR="003E0FB8" w:rsidRDefault="003E0FB8" w:rsidP="003E0FB8">
          <w:pPr>
            <w:ind w:firstLine="0"/>
          </w:pPr>
          <w:r>
            <w:t xml:space="preserve">Lin, Y. (2018). Week 5 Decision Tree [html]. </w:t>
          </w:r>
        </w:p>
        <w:p w14:paraId="775F05B2" w14:textId="77777777" w:rsidR="003E0FB8" w:rsidRDefault="003E0FB8" w:rsidP="003E0FB8">
          <w:pPr>
            <w:pStyle w:val="ListParagraph"/>
          </w:pPr>
          <w:r>
            <w:t xml:space="preserve">Retrieved from </w:t>
          </w:r>
          <w:hyperlink r:id="rId17" w:history="1">
            <w:r w:rsidRPr="00181666">
              <w:rPr>
                <w:rStyle w:val="Hyperlink"/>
              </w:rPr>
              <w:t>https://drive.google.com/drive/folders/1ZBGiZr8BEL_d4Gubr1R7iFWMY_RgPl5E?usp=sharing</w:t>
            </w:r>
          </w:hyperlink>
        </w:p>
        <w:p w14:paraId="136A649E" w14:textId="77777777" w:rsidR="003E0FB8" w:rsidRDefault="003E0FB8" w:rsidP="003E0FB8">
          <w:pPr>
            <w:ind w:firstLine="0"/>
          </w:pPr>
          <w:r>
            <w:t xml:space="preserve">Lin, Y. (2018). Week 8 KNN, Ensemble, SVM [html]. </w:t>
          </w:r>
        </w:p>
        <w:p w14:paraId="45A70AE5" w14:textId="3B82D79C" w:rsidR="003E0FB8" w:rsidRPr="003E0FB8" w:rsidRDefault="003E0FB8" w:rsidP="003E0FB8">
          <w:pPr>
            <w:pStyle w:val="ListParagraph"/>
          </w:pPr>
          <w:r>
            <w:t xml:space="preserve">Retrieved from </w:t>
          </w:r>
          <w:r w:rsidRPr="00693401">
            <w:t>https://drive.google.com/drive/folders/1ZBGiZr8BEL_d4Gubr1R7iFWMY_RgPl5E?usp=sharing</w:t>
          </w:r>
        </w:p>
        <w:p w14:paraId="3F3604ED" w14:textId="1A1A54FE" w:rsidR="00897FB0" w:rsidRDefault="003F234E" w:rsidP="00897FB0">
          <w:pPr>
            <w:pStyle w:val="Bibliography"/>
          </w:pPr>
          <w:r w:rsidRPr="003F234E">
            <w:t xml:space="preserve">Ryder, S. P., </w:t>
          </w:r>
          <w:proofErr w:type="spellStart"/>
          <w:r w:rsidRPr="003F234E">
            <w:t>Johno</w:t>
          </w:r>
          <w:proofErr w:type="spellEnd"/>
          <w:r w:rsidRPr="003F234E">
            <w:t xml:space="preserve">, &amp; </w:t>
          </w:r>
          <w:proofErr w:type="spellStart"/>
          <w:r w:rsidRPr="003F234E">
            <w:t>Schachner</w:t>
          </w:r>
          <w:proofErr w:type="spellEnd"/>
          <w:r w:rsidRPr="003F234E">
            <w:t xml:space="preserve">, T. (2013). </w:t>
          </w:r>
          <w:r w:rsidRPr="003F234E">
            <w:rPr>
              <w:i/>
            </w:rPr>
            <w:t>Casebook: Jack the Ripper.</w:t>
          </w:r>
          <w:r w:rsidRPr="003F234E">
            <w:t xml:space="preserve"> Retrieved from </w:t>
          </w:r>
          <w:hyperlink r:id="rId18" w:history="1">
            <w:r w:rsidR="00897FB0" w:rsidRPr="0006239A">
              <w:rPr>
                <w:rStyle w:val="Hyperlink"/>
              </w:rPr>
              <w:t>https://www.casebook.org/</w:t>
            </w:r>
          </w:hyperlink>
        </w:p>
        <w:p w14:paraId="7F3B64E5" w14:textId="7075BBF3" w:rsidR="004A51BE" w:rsidRDefault="004A51BE" w:rsidP="00B43C39">
          <w:pPr>
            <w:ind w:left="720" w:hanging="720"/>
          </w:pPr>
          <w:proofErr w:type="spellStart"/>
          <w:r w:rsidRPr="004A51BE">
            <w:t>Silge</w:t>
          </w:r>
          <w:proofErr w:type="spellEnd"/>
          <w:r w:rsidRPr="004A51BE">
            <w:t xml:space="preserve">, J., &amp; Robinson, D. (2017). Text mining with R: A tidy approach. Beijing: </w:t>
          </w:r>
          <w:proofErr w:type="spellStart"/>
          <w:r w:rsidRPr="004A51BE">
            <w:t>OReilly</w:t>
          </w:r>
          <w:proofErr w:type="spellEnd"/>
          <w:r w:rsidRPr="004A51BE">
            <w:t>.</w:t>
          </w:r>
          <w:r w:rsidR="00B43C39">
            <w:t xml:space="preserve"> </w:t>
          </w:r>
          <w:hyperlink r:id="rId19" w:history="1">
            <w:r w:rsidR="00B43C39" w:rsidRPr="0006239A">
              <w:rPr>
                <w:rStyle w:val="Hyperlink"/>
              </w:rPr>
              <w:t>https://www.tidytextmining.com/</w:t>
            </w:r>
          </w:hyperlink>
        </w:p>
        <w:p w14:paraId="3405AEDE" w14:textId="77777777" w:rsidR="00B43C39" w:rsidRPr="004A51BE" w:rsidRDefault="00B43C39" w:rsidP="00B43C39">
          <w:pPr>
            <w:ind w:left="720" w:hanging="720"/>
          </w:pPr>
        </w:p>
        <w:p w14:paraId="2AF1B2DC" w14:textId="19CDB91C" w:rsidR="001E7271" w:rsidRDefault="001E7271" w:rsidP="00E14D99">
          <w:pPr>
            <w:ind w:left="810" w:hanging="810"/>
          </w:pPr>
          <w:r w:rsidRPr="001E7271">
            <w:lastRenderedPageBreak/>
            <w:t>Sutherland, J., &amp; Gundry, D. (</w:t>
          </w:r>
          <w:r>
            <w:t>2004</w:t>
          </w:r>
          <w:r w:rsidRPr="001E7271">
            <w:t xml:space="preserve">). The Project Gutenberg eBook </w:t>
          </w:r>
          <w:proofErr w:type="gramStart"/>
          <w:r w:rsidRPr="001E7271">
            <w:t xml:space="preserve">of </w:t>
          </w:r>
          <w:r>
            <w:t xml:space="preserve"> </w:t>
          </w:r>
          <w:r w:rsidRPr="00E14D99">
            <w:rPr>
              <w:i/>
            </w:rPr>
            <w:t>The</w:t>
          </w:r>
          <w:proofErr w:type="gramEnd"/>
          <w:r w:rsidRPr="00E14D99">
            <w:rPr>
              <w:i/>
            </w:rPr>
            <w:t xml:space="preserve"> Life and Letters of Lewis Carroll (REV. C. L. </w:t>
          </w:r>
          <w:proofErr w:type="spellStart"/>
          <w:r w:rsidRPr="00E14D99">
            <w:rPr>
              <w:i/>
            </w:rPr>
            <w:t>Do</w:t>
          </w:r>
          <w:r w:rsidR="00E14D99" w:rsidRPr="00E14D99">
            <w:rPr>
              <w:i/>
            </w:rPr>
            <w:t>gson</w:t>
          </w:r>
          <w:proofErr w:type="spellEnd"/>
          <w:r w:rsidRPr="00E14D99">
            <w:rPr>
              <w:i/>
            </w:rPr>
            <w:t>)</w:t>
          </w:r>
          <w:r>
            <w:t xml:space="preserve">. </w:t>
          </w:r>
          <w:r w:rsidRPr="001E7271">
            <w:t xml:space="preserve">Retrieved from </w:t>
          </w:r>
          <w:hyperlink r:id="rId20" w:history="1">
            <w:r w:rsidR="00E14D99" w:rsidRPr="0006239A">
              <w:rPr>
                <w:rStyle w:val="Hyperlink"/>
              </w:rPr>
              <w:t>https://www.gutenberg.org/files/11483/11483-h/11483-h.htm</w:t>
            </w:r>
          </w:hyperlink>
        </w:p>
        <w:p w14:paraId="04433806" w14:textId="0707A942" w:rsidR="00DE4D40" w:rsidRDefault="00DE4D40" w:rsidP="00E14D99">
          <w:pPr>
            <w:ind w:left="810" w:hanging="810"/>
          </w:pPr>
          <w:r w:rsidRPr="00DE4D40">
            <w:t xml:space="preserve">Tan, P., Steinbach, M., </w:t>
          </w:r>
          <w:proofErr w:type="spellStart"/>
          <w:r w:rsidRPr="00DE4D40">
            <w:t>Karpatne</w:t>
          </w:r>
          <w:proofErr w:type="spellEnd"/>
          <w:r w:rsidRPr="00DE4D40">
            <w:t>, A., &amp; Kumar, V. (201</w:t>
          </w:r>
          <w:r w:rsidR="003A5AF1">
            <w:t>8</w:t>
          </w:r>
          <w:r w:rsidRPr="00DE4D40">
            <w:t>). Introduction to data mining. New York: Pearson.</w:t>
          </w:r>
        </w:p>
        <w:p w14:paraId="7514EAC2" w14:textId="252E1C61" w:rsidR="006B37F9" w:rsidRDefault="006B37F9" w:rsidP="00E14D99">
          <w:pPr>
            <w:ind w:left="810" w:hanging="810"/>
          </w:pPr>
          <w:r w:rsidRPr="006B37F9">
            <w:t>The Proceedings of the Old Bailey: MARY ELEANOR PEARCEY. (</w:t>
          </w:r>
          <w:r>
            <w:t>1890</w:t>
          </w:r>
          <w:r w:rsidRPr="006B37F9">
            <w:t>). Retrieved from https://www.oldbaileyonline.org/browse.jsp?div=t18901124-43</w:t>
          </w:r>
        </w:p>
        <w:p w14:paraId="388C1ACE" w14:textId="559F591C" w:rsidR="00E14D99" w:rsidRDefault="00602954" w:rsidP="00E14D99">
          <w:pPr>
            <w:ind w:left="810" w:hanging="810"/>
          </w:pPr>
          <w:proofErr w:type="spellStart"/>
          <w:r w:rsidRPr="00602954">
            <w:t>Trayner</w:t>
          </w:r>
          <w:proofErr w:type="spellEnd"/>
          <w:r w:rsidRPr="00602954">
            <w:t xml:space="preserve">, D. (2016, February 25). </w:t>
          </w:r>
          <w:r>
            <w:t>“</w:t>
          </w:r>
          <w:r w:rsidRPr="00602954">
            <w:t>Does this prove Jack the Ripper was member of Royal Family?</w:t>
          </w:r>
          <w:r>
            <w:t xml:space="preserve">” </w:t>
          </w:r>
          <w:r w:rsidRPr="00602954">
            <w:rPr>
              <w:i/>
            </w:rPr>
            <w:t>Daily Star</w:t>
          </w:r>
          <w:r>
            <w:t>.</w:t>
          </w:r>
          <w:r w:rsidRPr="00602954">
            <w:t xml:space="preserve"> </w:t>
          </w:r>
          <w:r>
            <w:t xml:space="preserve"> </w:t>
          </w:r>
          <w:r w:rsidRPr="00602954">
            <w:t xml:space="preserve">Retrieved from </w:t>
          </w:r>
          <w:hyperlink r:id="rId21" w:history="1">
            <w:r w:rsidR="001D5A58" w:rsidRPr="0006239A">
              <w:rPr>
                <w:rStyle w:val="Hyperlink"/>
              </w:rPr>
              <w:t>https://www.dailystar.co.uk/news/latest-news/497089/jack-the-ripper-prince-albert-victor-Duke-Clarence-Avondale-evidence-letters-gonorrhoea</w:t>
            </w:r>
          </w:hyperlink>
        </w:p>
        <w:p w14:paraId="26B1689E" w14:textId="69BF2D52" w:rsidR="00E81978" w:rsidRPr="001D4AB0" w:rsidRDefault="001D5A58" w:rsidP="001D4AB0">
          <w:pPr>
            <w:ind w:left="810" w:hanging="810"/>
          </w:pPr>
          <w:proofErr w:type="spellStart"/>
          <w:r w:rsidRPr="001D5A58">
            <w:t>Upstone</w:t>
          </w:r>
          <w:proofErr w:type="spellEnd"/>
          <w:r w:rsidRPr="001D5A58">
            <w:t xml:space="preserve">, R., &amp; Hackney, S. (2012, May 01). A Marengo c.1903–4 by Walter Richard </w:t>
          </w:r>
          <w:proofErr w:type="spellStart"/>
          <w:r w:rsidRPr="001D5A58">
            <w:t>Sickert</w:t>
          </w:r>
          <w:proofErr w:type="spellEnd"/>
          <w:r w:rsidRPr="001D5A58">
            <w:t>. Retrieved from https://www.tate.org.uk/art/research-publications/camden-town-group/walter-richard-sickert-a-marengo-r1136451</w:t>
          </w:r>
        </w:p>
      </w:sdtContent>
    </w:sdt>
    <w:sectPr w:rsidR="00E81978" w:rsidRPr="001D4AB0">
      <w:headerReference w:type="default" r:id="rId22"/>
      <w:headerReference w:type="first" r:id="rId2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F7220" w14:textId="77777777" w:rsidR="00E03F78" w:rsidRDefault="00E03F78">
      <w:pPr>
        <w:spacing w:line="240" w:lineRule="auto"/>
      </w:pPr>
      <w:r>
        <w:separator/>
      </w:r>
    </w:p>
    <w:p w14:paraId="7DD9FF20" w14:textId="77777777" w:rsidR="00E03F78" w:rsidRDefault="00E03F78"/>
  </w:endnote>
  <w:endnote w:type="continuationSeparator" w:id="0">
    <w:p w14:paraId="18486025" w14:textId="77777777" w:rsidR="00E03F78" w:rsidRDefault="00E03F78">
      <w:pPr>
        <w:spacing w:line="240" w:lineRule="auto"/>
      </w:pPr>
      <w:r>
        <w:continuationSeparator/>
      </w:r>
    </w:p>
    <w:p w14:paraId="2B9D34B9" w14:textId="77777777" w:rsidR="00E03F78" w:rsidRDefault="00E03F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39F7B" w14:textId="77777777" w:rsidR="00E03F78" w:rsidRDefault="00E03F78">
      <w:pPr>
        <w:spacing w:line="240" w:lineRule="auto"/>
      </w:pPr>
      <w:r>
        <w:separator/>
      </w:r>
    </w:p>
    <w:p w14:paraId="09D9DE6B" w14:textId="77777777" w:rsidR="00E03F78" w:rsidRDefault="00E03F78"/>
  </w:footnote>
  <w:footnote w:type="continuationSeparator" w:id="0">
    <w:p w14:paraId="71EE84E7" w14:textId="77777777" w:rsidR="00E03F78" w:rsidRDefault="00E03F78">
      <w:pPr>
        <w:spacing w:line="240" w:lineRule="auto"/>
      </w:pPr>
      <w:r>
        <w:continuationSeparator/>
      </w:r>
    </w:p>
    <w:p w14:paraId="666D8B26" w14:textId="77777777" w:rsidR="00E03F78" w:rsidRDefault="00E03F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5A240" w14:textId="6548E8A5" w:rsidR="00E81978" w:rsidRDefault="00E03F78">
    <w:pPr>
      <w:pStyle w:val="Header"/>
    </w:pPr>
    <w:sdt>
      <w:sdtPr>
        <w:rPr>
          <w:rStyle w:val="Strong"/>
        </w:rPr>
        <w:alias w:val="Running head"/>
        <w:tag w:val=""/>
        <w:id w:val="12739865"/>
        <w:placeholder>
          <w:docPart w:val="87A85CA9D1D3443F82D765FAFD80405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A6805">
          <w:rPr>
            <w:rStyle w:val="Strong"/>
          </w:rPr>
          <w:t>Data mining Jack the Ripper</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F3E94" w14:textId="3038CB92" w:rsidR="00E81978" w:rsidRDefault="005D3A03">
    <w:pPr>
      <w:pStyle w:val="Header"/>
      <w:rPr>
        <w:rStyle w:val="Strong"/>
      </w:rPr>
    </w:pPr>
    <w:r>
      <w:t xml:space="preserve">Running head: </w:t>
    </w:r>
    <w:sdt>
      <w:sdtPr>
        <w:rPr>
          <w:rStyle w:val="Strong"/>
        </w:rPr>
        <w:alias w:val="Running head"/>
        <w:tag w:val=""/>
        <w:id w:val="-696842620"/>
        <w:placeholder>
          <w:docPart w:val="C27DE88CCA714F5E9338A9FBFF96E2C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A6805">
          <w:rPr>
            <w:rStyle w:val="Strong"/>
          </w:rPr>
          <w:t>Data mining Jack the Ripper</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7D27C07"/>
    <w:multiLevelType w:val="hybridMultilevel"/>
    <w:tmpl w:val="C3067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805"/>
    <w:rsid w:val="00000AE7"/>
    <w:rsid w:val="000A3B77"/>
    <w:rsid w:val="000A7F74"/>
    <w:rsid w:val="000B736C"/>
    <w:rsid w:val="000C0AC1"/>
    <w:rsid w:val="000D3F41"/>
    <w:rsid w:val="001A4B10"/>
    <w:rsid w:val="001D4AB0"/>
    <w:rsid w:val="001D5A58"/>
    <w:rsid w:val="001E4E57"/>
    <w:rsid w:val="001E7271"/>
    <w:rsid w:val="00206C6C"/>
    <w:rsid w:val="002237E8"/>
    <w:rsid w:val="00226AB1"/>
    <w:rsid w:val="00245596"/>
    <w:rsid w:val="002543FE"/>
    <w:rsid w:val="00261ABC"/>
    <w:rsid w:val="00287A50"/>
    <w:rsid w:val="002B7D2D"/>
    <w:rsid w:val="003000C6"/>
    <w:rsid w:val="00307165"/>
    <w:rsid w:val="0032424D"/>
    <w:rsid w:val="003262FF"/>
    <w:rsid w:val="003359B1"/>
    <w:rsid w:val="00341893"/>
    <w:rsid w:val="00352D6C"/>
    <w:rsid w:val="00355DCA"/>
    <w:rsid w:val="00357964"/>
    <w:rsid w:val="00361E9C"/>
    <w:rsid w:val="003A5AF1"/>
    <w:rsid w:val="003A6946"/>
    <w:rsid w:val="003A7116"/>
    <w:rsid w:val="003E0FB8"/>
    <w:rsid w:val="003E69D8"/>
    <w:rsid w:val="003F234E"/>
    <w:rsid w:val="00427975"/>
    <w:rsid w:val="00492331"/>
    <w:rsid w:val="004A51BE"/>
    <w:rsid w:val="004D14EA"/>
    <w:rsid w:val="004F55D4"/>
    <w:rsid w:val="0051699A"/>
    <w:rsid w:val="00544F19"/>
    <w:rsid w:val="00551A02"/>
    <w:rsid w:val="005534FA"/>
    <w:rsid w:val="005835B0"/>
    <w:rsid w:val="00587818"/>
    <w:rsid w:val="00596DBA"/>
    <w:rsid w:val="005A73D7"/>
    <w:rsid w:val="005B7D77"/>
    <w:rsid w:val="005C668C"/>
    <w:rsid w:val="005D3A03"/>
    <w:rsid w:val="00602954"/>
    <w:rsid w:val="00603F23"/>
    <w:rsid w:val="006679FD"/>
    <w:rsid w:val="006A6805"/>
    <w:rsid w:val="006B37F9"/>
    <w:rsid w:val="00735FA0"/>
    <w:rsid w:val="00736A27"/>
    <w:rsid w:val="007655FF"/>
    <w:rsid w:val="0077037E"/>
    <w:rsid w:val="00776BC9"/>
    <w:rsid w:val="007A7BF3"/>
    <w:rsid w:val="007C734A"/>
    <w:rsid w:val="008002C0"/>
    <w:rsid w:val="00821C3A"/>
    <w:rsid w:val="00831820"/>
    <w:rsid w:val="00837118"/>
    <w:rsid w:val="008608F8"/>
    <w:rsid w:val="008878EA"/>
    <w:rsid w:val="008943C2"/>
    <w:rsid w:val="008971D3"/>
    <w:rsid w:val="00897FB0"/>
    <w:rsid w:val="008B05FF"/>
    <w:rsid w:val="008C5323"/>
    <w:rsid w:val="008E3168"/>
    <w:rsid w:val="0092282B"/>
    <w:rsid w:val="009A6A3B"/>
    <w:rsid w:val="009A7E97"/>
    <w:rsid w:val="00A64A0A"/>
    <w:rsid w:val="00A747A4"/>
    <w:rsid w:val="00A91DF9"/>
    <w:rsid w:val="00AA15FA"/>
    <w:rsid w:val="00AB72EE"/>
    <w:rsid w:val="00AC3857"/>
    <w:rsid w:val="00AD1564"/>
    <w:rsid w:val="00B016E9"/>
    <w:rsid w:val="00B032AC"/>
    <w:rsid w:val="00B05BCB"/>
    <w:rsid w:val="00B072D3"/>
    <w:rsid w:val="00B43C39"/>
    <w:rsid w:val="00B823AA"/>
    <w:rsid w:val="00B86BFA"/>
    <w:rsid w:val="00BA45DB"/>
    <w:rsid w:val="00BF4184"/>
    <w:rsid w:val="00C0601E"/>
    <w:rsid w:val="00C31D30"/>
    <w:rsid w:val="00C47D19"/>
    <w:rsid w:val="00CC43C1"/>
    <w:rsid w:val="00CD6E39"/>
    <w:rsid w:val="00CD7F29"/>
    <w:rsid w:val="00CF46B8"/>
    <w:rsid w:val="00CF6E91"/>
    <w:rsid w:val="00D0033D"/>
    <w:rsid w:val="00D22F65"/>
    <w:rsid w:val="00D66E1C"/>
    <w:rsid w:val="00D7656C"/>
    <w:rsid w:val="00D85B68"/>
    <w:rsid w:val="00D905EE"/>
    <w:rsid w:val="00DA10A4"/>
    <w:rsid w:val="00DD34F1"/>
    <w:rsid w:val="00DE4D40"/>
    <w:rsid w:val="00E03F78"/>
    <w:rsid w:val="00E14D99"/>
    <w:rsid w:val="00E6004D"/>
    <w:rsid w:val="00E7336A"/>
    <w:rsid w:val="00E81978"/>
    <w:rsid w:val="00E83E86"/>
    <w:rsid w:val="00EA4BA0"/>
    <w:rsid w:val="00EE4769"/>
    <w:rsid w:val="00EF6003"/>
    <w:rsid w:val="00F209E2"/>
    <w:rsid w:val="00F379B7"/>
    <w:rsid w:val="00F508FB"/>
    <w:rsid w:val="00F525FA"/>
    <w:rsid w:val="00FB46F7"/>
    <w:rsid w:val="00FD4D8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B2A86"/>
  <w15:chartTrackingRefBased/>
  <w15:docId w15:val="{BD3B3E8E-472D-4EAB-BD24-1B57CFB2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897FB0"/>
    <w:rPr>
      <w:color w:val="5F5F5F" w:themeColor="hyperlink"/>
      <w:u w:val="single"/>
    </w:rPr>
  </w:style>
  <w:style w:type="character" w:styleId="UnresolvedMention">
    <w:name w:val="Unresolved Mention"/>
    <w:basedOn w:val="DefaultParagraphFont"/>
    <w:uiPriority w:val="99"/>
    <w:semiHidden/>
    <w:unhideWhenUsed/>
    <w:rsid w:val="00897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850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818346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986599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362925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711134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071008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729217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casebook.org/"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dailystar.co.uk/news/latest-news/497089/jack-the-ripper-prince-albert-victor-Duke-Clarence-Avondale-evidence-letters-gonorrhoea"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rive.google.com/drive/folders/1ZBGiZr8BEL_d4Gubr1R7iFWMY_RgPl5E?usp=sharing"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drive.google.com/drive/folders/1ZBGiZr8BEL_d4Gubr1R7iFWMY_RgPl5E?usp=sharing" TargetMode="External"/><Relationship Id="rId20" Type="http://schemas.openxmlformats.org/officeDocument/2006/relationships/hyperlink" Target="https://www.gutenberg.org/files/11483/11483-h/11483-h.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www.tidytextmining.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0812B0300D4439AA2F223A2B868E08"/>
        <w:category>
          <w:name w:val="General"/>
          <w:gallery w:val="placeholder"/>
        </w:category>
        <w:types>
          <w:type w:val="bbPlcHdr"/>
        </w:types>
        <w:behaviors>
          <w:behavior w:val="content"/>
        </w:behaviors>
        <w:guid w:val="{A4E8F26A-58E0-4169-8D08-AEE5282209F3}"/>
      </w:docPartPr>
      <w:docPartBody>
        <w:p w:rsidR="000C513C" w:rsidRDefault="005904C3">
          <w:pPr>
            <w:pStyle w:val="BE0812B0300D4439AA2F223A2B868E08"/>
          </w:pPr>
          <w:r>
            <w:t>[Title Here, up to 12 Words, on One to Two Lines]</w:t>
          </w:r>
        </w:p>
      </w:docPartBody>
    </w:docPart>
    <w:docPart>
      <w:docPartPr>
        <w:name w:val="EB4D454CF0C24B3A8A6AC40CF54E9CE1"/>
        <w:category>
          <w:name w:val="General"/>
          <w:gallery w:val="placeholder"/>
        </w:category>
        <w:types>
          <w:type w:val="bbPlcHdr"/>
        </w:types>
        <w:behaviors>
          <w:behavior w:val="content"/>
        </w:behaviors>
        <w:guid w:val="{A83174F0-96B9-4ABE-8A03-4EF588E92C61}"/>
      </w:docPartPr>
      <w:docPartBody>
        <w:p w:rsidR="000C513C" w:rsidRDefault="005904C3">
          <w:pPr>
            <w:pStyle w:val="EB4D454CF0C24B3A8A6AC40CF54E9CE1"/>
          </w:pPr>
          <w:r>
            <w:t>Abstract</w:t>
          </w:r>
        </w:p>
      </w:docPartBody>
    </w:docPart>
    <w:docPart>
      <w:docPartPr>
        <w:name w:val="3C706E4F49984FC197B7174E3BBB2526"/>
        <w:category>
          <w:name w:val="General"/>
          <w:gallery w:val="placeholder"/>
        </w:category>
        <w:types>
          <w:type w:val="bbPlcHdr"/>
        </w:types>
        <w:behaviors>
          <w:behavior w:val="content"/>
        </w:behaviors>
        <w:guid w:val="{C94A2BC4-D207-490B-A082-F23596909EA1}"/>
      </w:docPartPr>
      <w:docPartBody>
        <w:p w:rsidR="000C513C" w:rsidRDefault="005904C3">
          <w:pPr>
            <w:pStyle w:val="3C706E4F49984FC197B7174E3BBB2526"/>
          </w:pPr>
          <w:r>
            <w:t>[Title Here, up to 12 Words, on One to Two Lines]</w:t>
          </w:r>
        </w:p>
      </w:docPartBody>
    </w:docPart>
    <w:docPart>
      <w:docPartPr>
        <w:name w:val="87A85CA9D1D3443F82D765FAFD804054"/>
        <w:category>
          <w:name w:val="General"/>
          <w:gallery w:val="placeholder"/>
        </w:category>
        <w:types>
          <w:type w:val="bbPlcHdr"/>
        </w:types>
        <w:behaviors>
          <w:behavior w:val="content"/>
        </w:behaviors>
        <w:guid w:val="{7807EA0F-923E-4F45-A731-9D8B6C37134C}"/>
      </w:docPartPr>
      <w:docPartBody>
        <w:p w:rsidR="000C513C" w:rsidRDefault="005904C3">
          <w:pPr>
            <w:pStyle w:val="87A85CA9D1D3443F82D765FAFD804054"/>
          </w:pPr>
          <w:r w:rsidRPr="005D3A03">
            <w:t>Figures title:</w:t>
          </w:r>
        </w:p>
      </w:docPartBody>
    </w:docPart>
    <w:docPart>
      <w:docPartPr>
        <w:name w:val="C27DE88CCA714F5E9338A9FBFF96E2C9"/>
        <w:category>
          <w:name w:val="General"/>
          <w:gallery w:val="placeholder"/>
        </w:category>
        <w:types>
          <w:type w:val="bbPlcHdr"/>
        </w:types>
        <w:behaviors>
          <w:behavior w:val="content"/>
        </w:behaviors>
        <w:guid w:val="{FCF643F8-FCEF-4B56-B936-9FBE8941508A}"/>
      </w:docPartPr>
      <w:docPartBody>
        <w:p w:rsidR="000C513C" w:rsidRDefault="005904C3">
          <w:pPr>
            <w:pStyle w:val="C27DE88CCA714F5E9338A9FBFF96E2C9"/>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13C"/>
    <w:rsid w:val="000C513C"/>
    <w:rsid w:val="005904C3"/>
    <w:rsid w:val="0092721A"/>
    <w:rsid w:val="00DF6BFE"/>
    <w:rsid w:val="00FB1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0812B0300D4439AA2F223A2B868E08">
    <w:name w:val="BE0812B0300D4439AA2F223A2B868E08"/>
  </w:style>
  <w:style w:type="paragraph" w:customStyle="1" w:styleId="7861541B2EBC4936ACEF48297916E32E">
    <w:name w:val="7861541B2EBC4936ACEF48297916E32E"/>
  </w:style>
  <w:style w:type="paragraph" w:customStyle="1" w:styleId="06F711AA98D14E5A9B324BC188805F4E">
    <w:name w:val="06F711AA98D14E5A9B324BC188805F4E"/>
  </w:style>
  <w:style w:type="paragraph" w:customStyle="1" w:styleId="53FCF32CA27040868818EE4AF13E74CE">
    <w:name w:val="53FCF32CA27040868818EE4AF13E74CE"/>
  </w:style>
  <w:style w:type="paragraph" w:customStyle="1" w:styleId="76529620CA2045B3BD8178A7C290F113">
    <w:name w:val="76529620CA2045B3BD8178A7C290F113"/>
  </w:style>
  <w:style w:type="paragraph" w:customStyle="1" w:styleId="EB4D454CF0C24B3A8A6AC40CF54E9CE1">
    <w:name w:val="EB4D454CF0C24B3A8A6AC40CF54E9CE1"/>
  </w:style>
  <w:style w:type="character" w:styleId="Emphasis">
    <w:name w:val="Emphasis"/>
    <w:basedOn w:val="DefaultParagraphFont"/>
    <w:uiPriority w:val="4"/>
    <w:unhideWhenUsed/>
    <w:qFormat/>
    <w:rPr>
      <w:i/>
      <w:iCs/>
    </w:rPr>
  </w:style>
  <w:style w:type="paragraph" w:customStyle="1" w:styleId="AA428287E27448B7B8652C8DBEDEB690">
    <w:name w:val="AA428287E27448B7B8652C8DBEDEB690"/>
  </w:style>
  <w:style w:type="paragraph" w:customStyle="1" w:styleId="B3AE2A4106404F83826FEF19FDE6425B">
    <w:name w:val="B3AE2A4106404F83826FEF19FDE6425B"/>
  </w:style>
  <w:style w:type="paragraph" w:customStyle="1" w:styleId="3C706E4F49984FC197B7174E3BBB2526">
    <w:name w:val="3C706E4F49984FC197B7174E3BBB2526"/>
  </w:style>
  <w:style w:type="paragraph" w:customStyle="1" w:styleId="23CF2B9A4E1D409894CF82CC05294E75">
    <w:name w:val="23CF2B9A4E1D409894CF82CC05294E75"/>
  </w:style>
  <w:style w:type="paragraph" w:customStyle="1" w:styleId="A8654FE30D5F43808EFA7707DD7E7A5C">
    <w:name w:val="A8654FE30D5F43808EFA7707DD7E7A5C"/>
  </w:style>
  <w:style w:type="paragraph" w:customStyle="1" w:styleId="A65AAE34BA6D44CB81E837F6D15D9838">
    <w:name w:val="A65AAE34BA6D44CB81E837F6D15D9838"/>
  </w:style>
  <w:style w:type="paragraph" w:customStyle="1" w:styleId="C54AC829923A4E799DD72C8EF9A6A264">
    <w:name w:val="C54AC829923A4E799DD72C8EF9A6A264"/>
  </w:style>
  <w:style w:type="paragraph" w:customStyle="1" w:styleId="D5F0BC06CA6D4ADFAD7C65F424CDA522">
    <w:name w:val="D5F0BC06CA6D4ADFAD7C65F424CDA522"/>
  </w:style>
  <w:style w:type="paragraph" w:customStyle="1" w:styleId="3A769D4D0307462B9793BDAD9B8B4FDF">
    <w:name w:val="3A769D4D0307462B9793BDAD9B8B4FDF"/>
  </w:style>
  <w:style w:type="paragraph" w:customStyle="1" w:styleId="AA633A2B53E54C92AE306188069958A6">
    <w:name w:val="AA633A2B53E54C92AE306188069958A6"/>
  </w:style>
  <w:style w:type="paragraph" w:customStyle="1" w:styleId="8B38C37D0ED4489CB335BFC79E992D0E">
    <w:name w:val="8B38C37D0ED4489CB335BFC79E992D0E"/>
  </w:style>
  <w:style w:type="paragraph" w:customStyle="1" w:styleId="35E5A439A05A463DB24550AD5673D620">
    <w:name w:val="35E5A439A05A463DB24550AD5673D620"/>
  </w:style>
  <w:style w:type="paragraph" w:customStyle="1" w:styleId="FA34FFFB9B8548EAB707754BC984BDD0">
    <w:name w:val="FA34FFFB9B8548EAB707754BC984BDD0"/>
  </w:style>
  <w:style w:type="paragraph" w:customStyle="1" w:styleId="9F7D9845B718408C97E313D1628011CD">
    <w:name w:val="9F7D9845B718408C97E313D1628011CD"/>
  </w:style>
  <w:style w:type="paragraph" w:customStyle="1" w:styleId="D92B2EDA01EE44278036B407308E1ECA">
    <w:name w:val="D92B2EDA01EE44278036B407308E1ECA"/>
  </w:style>
  <w:style w:type="paragraph" w:customStyle="1" w:styleId="FF7A345EE3884DBCB0062EA63A0D8997">
    <w:name w:val="FF7A345EE3884DBCB0062EA63A0D8997"/>
  </w:style>
  <w:style w:type="paragraph" w:customStyle="1" w:styleId="C5D279D37C784E55A7BBB351C32FDFE2">
    <w:name w:val="C5D279D37C784E55A7BBB351C32FDFE2"/>
  </w:style>
  <w:style w:type="paragraph" w:customStyle="1" w:styleId="C412DBE15A774AB2B1846F24BC68905E">
    <w:name w:val="C412DBE15A774AB2B1846F24BC68905E"/>
  </w:style>
  <w:style w:type="paragraph" w:customStyle="1" w:styleId="8065ECC16C664860A5424C9DDA747778">
    <w:name w:val="8065ECC16C664860A5424C9DDA747778"/>
  </w:style>
  <w:style w:type="paragraph" w:customStyle="1" w:styleId="E7349255867A425F9D340CBEB57E72E4">
    <w:name w:val="E7349255867A425F9D340CBEB57E72E4"/>
  </w:style>
  <w:style w:type="paragraph" w:customStyle="1" w:styleId="10439364A9A84C86AF17F9F5D3404665">
    <w:name w:val="10439364A9A84C86AF17F9F5D3404665"/>
  </w:style>
  <w:style w:type="paragraph" w:customStyle="1" w:styleId="5E94E844518C4B70B8DA47A5F651BC02">
    <w:name w:val="5E94E844518C4B70B8DA47A5F651BC02"/>
  </w:style>
  <w:style w:type="paragraph" w:customStyle="1" w:styleId="FD1092EC982B43599292F6DDD070D313">
    <w:name w:val="FD1092EC982B43599292F6DDD070D313"/>
  </w:style>
  <w:style w:type="paragraph" w:customStyle="1" w:styleId="D7B5446336574622BBFE77B9A575EBD7">
    <w:name w:val="D7B5446336574622BBFE77B9A575EBD7"/>
  </w:style>
  <w:style w:type="paragraph" w:customStyle="1" w:styleId="5EC907ACC6604F41A32A88F16729F81C">
    <w:name w:val="5EC907ACC6604F41A32A88F16729F81C"/>
  </w:style>
  <w:style w:type="paragraph" w:customStyle="1" w:styleId="A6830A5DC53D403C8C2C556B81037B72">
    <w:name w:val="A6830A5DC53D403C8C2C556B81037B72"/>
  </w:style>
  <w:style w:type="paragraph" w:customStyle="1" w:styleId="CB8F411F89B14AD78D09A81C60A6556F">
    <w:name w:val="CB8F411F89B14AD78D09A81C60A6556F"/>
  </w:style>
  <w:style w:type="paragraph" w:customStyle="1" w:styleId="913BC2AB0DC8441497CEAE8E38FB78C2">
    <w:name w:val="913BC2AB0DC8441497CEAE8E38FB78C2"/>
  </w:style>
  <w:style w:type="paragraph" w:customStyle="1" w:styleId="631E921AB2FD40AC8C7F78576A124731">
    <w:name w:val="631E921AB2FD40AC8C7F78576A124731"/>
  </w:style>
  <w:style w:type="paragraph" w:customStyle="1" w:styleId="6C5D9E1E1C1045EF9EDC05C922CD2B0C">
    <w:name w:val="6C5D9E1E1C1045EF9EDC05C922CD2B0C"/>
  </w:style>
  <w:style w:type="paragraph" w:customStyle="1" w:styleId="0F98631E12F944B28EDCB805A23064A1">
    <w:name w:val="0F98631E12F944B28EDCB805A23064A1"/>
  </w:style>
  <w:style w:type="paragraph" w:customStyle="1" w:styleId="DBCAEC07B7654A92866FB19D9ABDEBBD">
    <w:name w:val="DBCAEC07B7654A92866FB19D9ABDEBBD"/>
  </w:style>
  <w:style w:type="paragraph" w:customStyle="1" w:styleId="FA79906734E14F599A491C9BBD5DD188">
    <w:name w:val="FA79906734E14F599A491C9BBD5DD188"/>
  </w:style>
  <w:style w:type="paragraph" w:customStyle="1" w:styleId="84EF918A84B944ECAA5F56D5C224B499">
    <w:name w:val="84EF918A84B944ECAA5F56D5C224B499"/>
  </w:style>
  <w:style w:type="paragraph" w:customStyle="1" w:styleId="BC23C811EC5646069E710F93F1697B81">
    <w:name w:val="BC23C811EC5646069E710F93F1697B81"/>
  </w:style>
  <w:style w:type="paragraph" w:customStyle="1" w:styleId="8EED2599372C4E1A9DB0880F4522FCEB">
    <w:name w:val="8EED2599372C4E1A9DB0880F4522FCEB"/>
  </w:style>
  <w:style w:type="paragraph" w:customStyle="1" w:styleId="0C7C661C5905463AA77305606FBF68EB">
    <w:name w:val="0C7C661C5905463AA77305606FBF68EB"/>
  </w:style>
  <w:style w:type="paragraph" w:customStyle="1" w:styleId="8055785CF7E74E07A25983B814353F59">
    <w:name w:val="8055785CF7E74E07A25983B814353F59"/>
  </w:style>
  <w:style w:type="paragraph" w:customStyle="1" w:styleId="B8D0EECA63AC4AA09C8FEFA0CEA20E4F">
    <w:name w:val="B8D0EECA63AC4AA09C8FEFA0CEA20E4F"/>
  </w:style>
  <w:style w:type="paragraph" w:customStyle="1" w:styleId="4EBC768AC1894F4DA809895F634E0985">
    <w:name w:val="4EBC768AC1894F4DA809895F634E0985"/>
  </w:style>
  <w:style w:type="paragraph" w:customStyle="1" w:styleId="B0E9065A0574467FBCEAE405DD0A426E">
    <w:name w:val="B0E9065A0574467FBCEAE405DD0A426E"/>
  </w:style>
  <w:style w:type="paragraph" w:customStyle="1" w:styleId="E3186AA6CD9A45C0A2FBED14B2FDF2EF">
    <w:name w:val="E3186AA6CD9A45C0A2FBED14B2FDF2EF"/>
  </w:style>
  <w:style w:type="paragraph" w:customStyle="1" w:styleId="2464B87B85344356A35CE1598C5DD326">
    <w:name w:val="2464B87B85344356A35CE1598C5DD326"/>
  </w:style>
  <w:style w:type="paragraph" w:customStyle="1" w:styleId="14120D83024147CBAC0F312ABA180B90">
    <w:name w:val="14120D83024147CBAC0F312ABA180B90"/>
  </w:style>
  <w:style w:type="paragraph" w:customStyle="1" w:styleId="BF12E44C697146BDBA7ACD69686D79D3">
    <w:name w:val="BF12E44C697146BDBA7ACD69686D79D3"/>
  </w:style>
  <w:style w:type="paragraph" w:customStyle="1" w:styleId="851E7BABD916437BB50481534E244583">
    <w:name w:val="851E7BABD916437BB50481534E244583"/>
  </w:style>
  <w:style w:type="paragraph" w:customStyle="1" w:styleId="BDC8BACDC7664A1BA63DC24E07716DFC">
    <w:name w:val="BDC8BACDC7664A1BA63DC24E07716DFC"/>
  </w:style>
  <w:style w:type="paragraph" w:customStyle="1" w:styleId="D9529C1D8153403191B2DC0CF84CD40A">
    <w:name w:val="D9529C1D8153403191B2DC0CF84CD40A"/>
  </w:style>
  <w:style w:type="paragraph" w:customStyle="1" w:styleId="824D627D3B2E40C0BC4A0201060DAF9B">
    <w:name w:val="824D627D3B2E40C0BC4A0201060DAF9B"/>
  </w:style>
  <w:style w:type="paragraph" w:customStyle="1" w:styleId="A558B8EB4D074763B7F9F17688E3217F">
    <w:name w:val="A558B8EB4D074763B7F9F17688E3217F"/>
  </w:style>
  <w:style w:type="paragraph" w:customStyle="1" w:styleId="B2EDDE0BC4E94044A73869AE161DE87D">
    <w:name w:val="B2EDDE0BC4E94044A73869AE161DE87D"/>
  </w:style>
  <w:style w:type="paragraph" w:customStyle="1" w:styleId="762021DA34F2445FA5BE2F5EA28D878C">
    <w:name w:val="762021DA34F2445FA5BE2F5EA28D878C"/>
  </w:style>
  <w:style w:type="paragraph" w:customStyle="1" w:styleId="42529E7A59B04F3E8224012F7328FDCD">
    <w:name w:val="42529E7A59B04F3E8224012F7328FDCD"/>
  </w:style>
  <w:style w:type="paragraph" w:customStyle="1" w:styleId="35D38398D9EA42CF98F49145F2F72CE1">
    <w:name w:val="35D38398D9EA42CF98F49145F2F72CE1"/>
  </w:style>
  <w:style w:type="paragraph" w:customStyle="1" w:styleId="48F8EAD0E97A40ED8454F53DE661B578">
    <w:name w:val="48F8EAD0E97A40ED8454F53DE661B578"/>
  </w:style>
  <w:style w:type="paragraph" w:customStyle="1" w:styleId="87A85CA9D1D3443F82D765FAFD804054">
    <w:name w:val="87A85CA9D1D3443F82D765FAFD804054"/>
  </w:style>
  <w:style w:type="paragraph" w:customStyle="1" w:styleId="C27DE88CCA714F5E9338A9FBFF96E2C9">
    <w:name w:val="C27DE88CCA714F5E9338A9FBFF96E2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Data mining Jack the Ripper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A5D9D8-20AC-4E08-B339-7ED4BEDD2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2506</TotalTime>
  <Pages>13</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Investigating the Case of Jack the Ripper 
With Data Mining</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Case of Jack the Ripper 
With Data Mining</dc:title>
  <dc:subject/>
  <dc:creator>matthew scaperoth</dc:creator>
  <cp:keywords/>
  <dc:description/>
  <cp:lastModifiedBy>matthew scaperoth</cp:lastModifiedBy>
  <cp:revision>100</cp:revision>
  <dcterms:created xsi:type="dcterms:W3CDTF">2018-09-19T20:09:00Z</dcterms:created>
  <dcterms:modified xsi:type="dcterms:W3CDTF">2019-04-14T20:49:00Z</dcterms:modified>
</cp:coreProperties>
</file>